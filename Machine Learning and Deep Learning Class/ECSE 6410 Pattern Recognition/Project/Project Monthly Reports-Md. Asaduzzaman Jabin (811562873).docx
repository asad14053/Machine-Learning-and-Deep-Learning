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E099" w14:textId="2633D14E" w:rsidR="00FB5390" w:rsidRDefault="00FB5390" w:rsidP="004F0EBC">
      <w:pPr>
        <w:jc w:val="center"/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  <w:r w:rsidRPr="00FB5390"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  <w:t>Comparison Study of different ML/DL approach on Twitter Sentiment Analysis</w:t>
      </w:r>
      <w:r w:rsidR="004F0EBC"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  <w:t xml:space="preserve"> For General Election</w:t>
      </w:r>
    </w:p>
    <w:p w14:paraId="50FBF05C" w14:textId="6611D2E1" w:rsidR="00AE0104" w:rsidRPr="00FB5390" w:rsidRDefault="00AE0104" w:rsidP="00AE0104">
      <w:pPr>
        <w:rPr>
          <w:b/>
          <w:bCs/>
        </w:rPr>
      </w:pPr>
      <w:r w:rsidRPr="00FB5390">
        <w:rPr>
          <w:b/>
          <w:bCs/>
        </w:rPr>
        <w:t>Class</w:t>
      </w:r>
      <w:r w:rsidR="00C4275A" w:rsidRPr="00FB5390">
        <w:rPr>
          <w:b/>
          <w:bCs/>
        </w:rPr>
        <w:tab/>
      </w:r>
      <w:r w:rsidR="00C4275A" w:rsidRPr="00FB5390">
        <w:rPr>
          <w:b/>
          <w:bCs/>
        </w:rPr>
        <w:tab/>
      </w:r>
      <w:r w:rsidR="00C4275A" w:rsidRPr="00FB5390">
        <w:rPr>
          <w:b/>
          <w:bCs/>
        </w:rPr>
        <w:tab/>
      </w:r>
      <w:r w:rsidR="00C4275A" w:rsidRPr="00FB5390">
        <w:rPr>
          <w:bCs/>
        </w:rPr>
        <w:t xml:space="preserve">: </w:t>
      </w:r>
      <w:r w:rsidR="002375BE" w:rsidRPr="00FB5390">
        <w:rPr>
          <w:bCs/>
        </w:rPr>
        <w:t>XLS EN_CSE 4410/6410</w:t>
      </w:r>
    </w:p>
    <w:p w14:paraId="6C40D50F" w14:textId="6B4CE06A" w:rsidR="00974143" w:rsidRPr="00FB5390" w:rsidRDefault="00974143" w:rsidP="00974143">
      <w:pPr>
        <w:rPr>
          <w:b/>
          <w:bCs/>
          <w:lang w:val="fr-FR"/>
        </w:rPr>
      </w:pPr>
      <w:r w:rsidRPr="002375BE">
        <w:rPr>
          <w:b/>
          <w:bCs/>
          <w:lang w:val="fr-FR"/>
        </w:rPr>
        <w:t>Project Participants</w:t>
      </w:r>
      <w:r w:rsidRPr="002375BE">
        <w:rPr>
          <w:bCs/>
          <w:lang w:val="fr-FR"/>
        </w:rPr>
        <w:tab/>
        <w:t xml:space="preserve">: </w:t>
      </w:r>
      <w:r w:rsidR="00A41F67">
        <w:rPr>
          <w:bCs/>
          <w:lang w:val="fr-FR"/>
        </w:rPr>
        <w:t xml:space="preserve">Md. </w:t>
      </w:r>
      <w:r w:rsidR="00A41F67" w:rsidRPr="00FB5390">
        <w:rPr>
          <w:bCs/>
          <w:lang w:val="fr-FR"/>
        </w:rPr>
        <w:t xml:space="preserve">Asaduzzaman Jabin, </w:t>
      </w:r>
    </w:p>
    <w:p w14:paraId="0E3A7FE9" w14:textId="4AE9F5F5" w:rsidR="00AE0104" w:rsidRDefault="00AE0104" w:rsidP="00AE0104">
      <w:pPr>
        <w:rPr>
          <w:b/>
          <w:bCs/>
        </w:rPr>
      </w:pPr>
      <w:r>
        <w:rPr>
          <w:b/>
          <w:bCs/>
        </w:rPr>
        <w:t>Student ID</w:t>
      </w:r>
      <w:r w:rsidR="00974143">
        <w:rPr>
          <w:b/>
          <w:bCs/>
        </w:rPr>
        <w:t>(s)</w:t>
      </w:r>
      <w:r>
        <w:rPr>
          <w:b/>
          <w:bCs/>
        </w:rPr>
        <w:tab/>
      </w:r>
      <w:r w:rsidR="00974143">
        <w:rPr>
          <w:b/>
          <w:bCs/>
        </w:rPr>
        <w:tab/>
      </w:r>
      <w:r w:rsidRPr="00C4275A">
        <w:rPr>
          <w:bCs/>
        </w:rPr>
        <w:t xml:space="preserve">: </w:t>
      </w:r>
      <w:r w:rsidR="00A41F67" w:rsidRPr="00A41F67">
        <w:rPr>
          <w:bCs/>
        </w:rPr>
        <w:t>811562873 (Graduate Student)</w:t>
      </w:r>
      <w:r w:rsidR="00A41F67">
        <w:rPr>
          <w:bCs/>
        </w:rPr>
        <w:t xml:space="preserve"> </w:t>
      </w:r>
    </w:p>
    <w:p w14:paraId="63C1C22F" w14:textId="283F94BF" w:rsidR="00C11C93" w:rsidRPr="00A41F67" w:rsidRDefault="00AE0104" w:rsidP="00AE0104">
      <w:r w:rsidRPr="00AE0104">
        <w:rPr>
          <w:b/>
          <w:bCs/>
        </w:rPr>
        <w:t>Date</w:t>
      </w:r>
      <w:r w:rsidR="00C4275A">
        <w:rPr>
          <w:b/>
          <w:bCs/>
        </w:rPr>
        <w:tab/>
      </w:r>
      <w:r w:rsidR="00C4275A">
        <w:rPr>
          <w:b/>
          <w:bCs/>
        </w:rPr>
        <w:tab/>
      </w:r>
      <w:r w:rsidR="00C4275A">
        <w:rPr>
          <w:b/>
          <w:bCs/>
        </w:rPr>
        <w:tab/>
      </w:r>
      <w:r w:rsidR="00C4275A" w:rsidRPr="00C4275A">
        <w:rPr>
          <w:bCs/>
        </w:rPr>
        <w:t xml:space="preserve">: </w:t>
      </w:r>
      <w:r w:rsidR="00A41F67">
        <w:rPr>
          <w:bCs/>
        </w:rPr>
        <w:t>Aug 29, 2022</w:t>
      </w:r>
    </w:p>
    <w:p w14:paraId="1B4363F0" w14:textId="1EAD4CCE" w:rsidR="00433E60" w:rsidRDefault="00B12A92">
      <w:pPr>
        <w:pStyle w:val="Heading1"/>
      </w:pPr>
      <w:r>
        <w:t>Introduction</w:t>
      </w:r>
    </w:p>
    <w:p w14:paraId="3ACB837E" w14:textId="55274ED5" w:rsidR="00985824" w:rsidRDefault="003F6581" w:rsidP="00985824">
      <w:pPr>
        <w:jc w:val="both"/>
      </w:pPr>
      <w:r>
        <w:t xml:space="preserve">In modern life, social media craze controls the </w:t>
      </w:r>
      <w:r w:rsidR="00A402C9">
        <w:t>lives</w:t>
      </w:r>
      <w:r w:rsidR="00E5754A">
        <w:t xml:space="preserve"> of people, impact the business, </w:t>
      </w:r>
      <w:r w:rsidR="00531575">
        <w:t xml:space="preserve">and </w:t>
      </w:r>
      <w:r w:rsidR="00E5754A">
        <w:t>helps to understand the customer base</w:t>
      </w:r>
      <w:r w:rsidR="00531575">
        <w:t>. Large tech giant – MAANG</w:t>
      </w:r>
      <w:r w:rsidR="00917878">
        <w:t>- Meta, A</w:t>
      </w:r>
      <w:r w:rsidR="001218AD">
        <w:t>mazon, Google</w:t>
      </w:r>
      <w:r w:rsidR="00531575">
        <w:t xml:space="preserve"> </w:t>
      </w:r>
      <w:r w:rsidR="00917878">
        <w:t xml:space="preserve">built a 30 trillion </w:t>
      </w:r>
      <w:r w:rsidR="00A402C9">
        <w:t>dollar</w:t>
      </w:r>
      <w:r w:rsidR="00917878">
        <w:t xml:space="preserve"> business</w:t>
      </w:r>
      <w:r w:rsidR="001218AD">
        <w:t xml:space="preserve"> every month</w:t>
      </w:r>
      <w:r w:rsidR="00917878">
        <w:t xml:space="preserve"> from only</w:t>
      </w:r>
      <w:r w:rsidR="001218AD">
        <w:t xml:space="preserve"> keep their user </w:t>
      </w:r>
      <w:r w:rsidR="00500293">
        <w:t>engaged in their ecosystem.</w:t>
      </w:r>
      <w:r w:rsidR="00917878">
        <w:t xml:space="preserve"> </w:t>
      </w:r>
      <w:r w:rsidR="00500293">
        <w:t xml:space="preserve">So, </w:t>
      </w:r>
      <w:r w:rsidR="0086715B">
        <w:t>E</w:t>
      </w:r>
      <w:r w:rsidR="00985824">
        <w:t>motions</w:t>
      </w:r>
      <w:r w:rsidR="00B121F9">
        <w:t xml:space="preserve"> and sentiment</w:t>
      </w:r>
      <w:r w:rsidR="00985824">
        <w:t xml:space="preserve"> </w:t>
      </w:r>
      <w:r w:rsidR="00500293">
        <w:t xml:space="preserve">of the user </w:t>
      </w:r>
      <w:r w:rsidR="00197655">
        <w:t>depict</w:t>
      </w:r>
      <w:r w:rsidR="00985824">
        <w:t xml:space="preserve"> a vital information visually rather than articulately</w:t>
      </w:r>
      <w:r w:rsidR="00B121F9">
        <w:t xml:space="preserve"> in business model, democracy and</w:t>
      </w:r>
      <w:r w:rsidR="00B800BB">
        <w:t xml:space="preserve"> social rights,</w:t>
      </w:r>
      <w:r w:rsidR="00B121F9">
        <w:t xml:space="preserve"> marketing</w:t>
      </w:r>
      <w:r w:rsidR="00985824">
        <w:t xml:space="preserve">. </w:t>
      </w:r>
      <w:r w:rsidR="00A86601">
        <w:t>Also, it</w:t>
      </w:r>
      <w:r w:rsidR="00985824">
        <w:t xml:space="preserve"> plays a crucial role in the</w:t>
      </w:r>
      <w:r w:rsidR="00197655">
        <w:t xml:space="preserve"> different</w:t>
      </w:r>
      <w:r w:rsidR="00985824">
        <w:t xml:space="preserve"> area</w:t>
      </w:r>
      <w:r w:rsidR="00197655">
        <w:t>s- e.g,</w:t>
      </w:r>
      <w:r w:rsidR="00985824">
        <w:t xml:space="preserve"> </w:t>
      </w:r>
      <w:r w:rsidR="007B7488">
        <w:t xml:space="preserve">social media interaction, </w:t>
      </w:r>
      <w:r w:rsidR="00A402C9">
        <w:t>AdSense</w:t>
      </w:r>
      <w:r w:rsidR="007B7488">
        <w:t xml:space="preserve">, </w:t>
      </w:r>
      <w:r w:rsidR="00A86601">
        <w:t>client-based</w:t>
      </w:r>
      <w:r w:rsidR="007B7488">
        <w:t xml:space="preserve"> business model, </w:t>
      </w:r>
      <w:r w:rsidR="007B15AB">
        <w:t xml:space="preserve">suspecting social mob, </w:t>
      </w:r>
      <w:r w:rsidR="00985824">
        <w:t>identifying national security threats, metaverse</w:t>
      </w:r>
      <w:r w:rsidR="00197655">
        <w:t xml:space="preserve">, </w:t>
      </w:r>
      <w:r w:rsidR="009C38A6">
        <w:t xml:space="preserve">and </w:t>
      </w:r>
      <w:r w:rsidR="00197655">
        <w:t>AR/VR game console design</w:t>
      </w:r>
      <w:r w:rsidR="009A02D9">
        <w:t>, c</w:t>
      </w:r>
      <w:r w:rsidR="009C38A6">
        <w:t>ustomer</w:t>
      </w:r>
      <w:r w:rsidR="009A02D9">
        <w:t>’s</w:t>
      </w:r>
      <w:r w:rsidR="009C38A6">
        <w:t xml:space="preserve"> </w:t>
      </w:r>
      <w:r w:rsidR="009A02D9">
        <w:t>p</w:t>
      </w:r>
      <w:r w:rsidR="00AF5D5F">
        <w:t>sychological study</w:t>
      </w:r>
      <w:r w:rsidR="00985824">
        <w:t xml:space="preserve"> </w:t>
      </w:r>
      <w:r w:rsidR="00AF5D5F">
        <w:t xml:space="preserve">like - </w:t>
      </w:r>
      <w:r w:rsidR="00985824">
        <w:t>human behavior</w:t>
      </w:r>
      <w:r w:rsidR="00CA1EDE">
        <w:t xml:space="preserve"> in social media</w:t>
      </w:r>
      <w:r w:rsidR="00985824">
        <w:t xml:space="preserve"> understanding, detection of mental </w:t>
      </w:r>
      <w:r w:rsidR="00CA1EDE">
        <w:t>breakdown</w:t>
      </w:r>
      <w:r w:rsidR="00985824">
        <w:t xml:space="preserve">, </w:t>
      </w:r>
      <w:r w:rsidR="002D6E58">
        <w:t xml:space="preserve">social media harassment </w:t>
      </w:r>
      <w:r w:rsidR="00985824">
        <w:t xml:space="preserve">and synthetic </w:t>
      </w:r>
      <w:r w:rsidR="00CA1EDE">
        <w:t>social bullying</w:t>
      </w:r>
      <w:r w:rsidR="00985824">
        <w:t xml:space="preserve">. </w:t>
      </w:r>
      <w:r w:rsidR="00AF5D5F">
        <w:t>So, detection</w:t>
      </w:r>
      <w:r w:rsidR="00985824">
        <w:t xml:space="preserve"> of </w:t>
      </w:r>
      <w:r w:rsidR="002D6E58">
        <w:t>social media sentiment</w:t>
      </w:r>
      <w:r w:rsidR="00AF5D5F">
        <w:t xml:space="preserve"> in real-time</w:t>
      </w:r>
      <w:r w:rsidR="00985824">
        <w:t xml:space="preserve"> with high recognition rate is still a challenging task.</w:t>
      </w:r>
      <w:r w:rsidR="00AF5D5F">
        <w:t xml:space="preserve"> </w:t>
      </w:r>
      <w:r w:rsidR="00E03F15">
        <w:t xml:space="preserve">Text based sentiment </w:t>
      </w:r>
      <w:r w:rsidR="00985824">
        <w:t xml:space="preserve">usually performed in </w:t>
      </w:r>
      <w:r w:rsidR="008D1DBE">
        <w:t xml:space="preserve">NLP using </w:t>
      </w:r>
      <w:r w:rsidR="00985824">
        <w:t>four-stages consisting of</w:t>
      </w:r>
      <w:r w:rsidR="00AF5D5F">
        <w:t>-</w:t>
      </w:r>
      <w:r w:rsidR="00985824">
        <w:t xml:space="preserve"> pre-processing, </w:t>
      </w:r>
      <w:r w:rsidR="00AF5D5F">
        <w:t>extraction of feature</w:t>
      </w:r>
      <w:r w:rsidR="00985824">
        <w:t xml:space="preserve">, and </w:t>
      </w:r>
      <w:r w:rsidR="00AF5D5F">
        <w:t xml:space="preserve">classify </w:t>
      </w:r>
      <w:r w:rsidR="00985824">
        <w:t>expression</w:t>
      </w:r>
      <w:r w:rsidR="00AF5D5F">
        <w:t xml:space="preserve"> in a dynamic manner</w:t>
      </w:r>
      <w:r w:rsidR="00E1771F">
        <w:t>, and training and testing</w:t>
      </w:r>
      <w:r w:rsidR="00985824">
        <w:t>.</w:t>
      </w:r>
    </w:p>
    <w:p w14:paraId="79683799" w14:textId="5FA2BA7E" w:rsidR="00D847E3" w:rsidRPr="00D847E3" w:rsidRDefault="00985824" w:rsidP="00BA2072">
      <w:pPr>
        <w:jc w:val="both"/>
      </w:pPr>
      <w:r>
        <w:t>In this project</w:t>
      </w:r>
      <w:r w:rsidR="00601D1C">
        <w:t>, I am</w:t>
      </w:r>
      <w:r w:rsidR="001E1EF5">
        <w:t xml:space="preserve"> going to</w:t>
      </w:r>
      <w:r>
        <w:t xml:space="preserve"> appl</w:t>
      </w:r>
      <w:r w:rsidR="001E1EF5">
        <w:t>y</w:t>
      </w:r>
      <w:r>
        <w:t xml:space="preserve"> various</w:t>
      </w:r>
      <w:r w:rsidR="008C32E4">
        <w:t xml:space="preserve"> combination of</w:t>
      </w:r>
      <w:r>
        <w:t xml:space="preserve"> </w:t>
      </w:r>
      <w:r w:rsidR="00E1771F">
        <w:t>machine</w:t>
      </w:r>
      <w:r>
        <w:t xml:space="preserve"> learning</w:t>
      </w:r>
      <w:r w:rsidR="00E1771F">
        <w:t xml:space="preserve"> and deep learning</w:t>
      </w:r>
      <w:r>
        <w:t xml:space="preserve"> methods</w:t>
      </w:r>
      <w:r w:rsidR="001E1EF5">
        <w:t xml:space="preserve">- e.g., </w:t>
      </w:r>
      <w:r w:rsidR="00EF4670">
        <w:t xml:space="preserve">Naïve Bayes, SVM and Bi-LSTM </w:t>
      </w:r>
      <w:r w:rsidR="00B173B4">
        <w:t>architecture</w:t>
      </w:r>
      <w:r w:rsidR="008C32E4">
        <w:t>. The</w:t>
      </w:r>
      <w:r w:rsidR="008D4107">
        <w:t xml:space="preserve"> project’s</w:t>
      </w:r>
      <w:r w:rsidR="008C32E4">
        <w:t xml:space="preserve"> nov</w:t>
      </w:r>
      <w:r w:rsidR="008D4107">
        <w:t>elty comes up with the combination</w:t>
      </w:r>
      <w:r w:rsidR="00CF6869">
        <w:t xml:space="preserve"> hyperparameters in different</w:t>
      </w:r>
      <w:r w:rsidR="008D4107">
        <w:t xml:space="preserve"> layers</w:t>
      </w:r>
      <w:r w:rsidR="00CF6869">
        <w:t xml:space="preserve"> of the ML model</w:t>
      </w:r>
      <w:r w:rsidR="00371024">
        <w:t xml:space="preserve"> and mask the </w:t>
      </w:r>
      <w:r w:rsidR="00CF6869">
        <w:t>sentiment</w:t>
      </w:r>
      <w:r w:rsidR="00371024">
        <w:t xml:space="preserve"> with respective</w:t>
      </w:r>
      <w:r w:rsidR="00CF6869">
        <w:t xml:space="preserve"> analysis</w:t>
      </w:r>
      <w:r w:rsidR="008D4107">
        <w:t xml:space="preserve">. The existing maximum accuracy achieved over this dataset is &lt;70% only. As a result, I found a scope to work on it to </w:t>
      </w:r>
      <w:r w:rsidR="00135C98">
        <w:t>get</w:t>
      </w:r>
      <w:r w:rsidR="008D4107">
        <w:t xml:space="preserve"> more accurate prediction </w:t>
      </w:r>
      <w:r w:rsidR="007929EA">
        <w:t>of sentiment</w:t>
      </w:r>
      <w:r w:rsidR="008D4107">
        <w:t>.</w:t>
      </w:r>
      <w:r w:rsidR="00BA2072">
        <w:t xml:space="preserve"> </w:t>
      </w:r>
      <w:r w:rsidR="00BA2072">
        <w:t xml:space="preserve">We </w:t>
      </w:r>
      <w:r w:rsidR="00BD0FD8">
        <w:t>found</w:t>
      </w:r>
      <w:r w:rsidR="00BA2072">
        <w:t xml:space="preserve"> a dataset using tweets’ API, pre-processed</w:t>
      </w:r>
      <w:r w:rsidR="00BD0FD8">
        <w:t xml:space="preserve"> </w:t>
      </w:r>
      <w:r w:rsidR="00BA2072">
        <w:t>the data, extracted the right features and applied the Naive Bayes</w:t>
      </w:r>
      <w:r w:rsidR="0005606B">
        <w:t>, SVM, Bi-LSTM</w:t>
      </w:r>
      <w:r w:rsidR="00BA2072">
        <w:t xml:space="preserve"> Classifier to obtain</w:t>
      </w:r>
      <w:r w:rsidR="0005606B">
        <w:t xml:space="preserve"> </w:t>
      </w:r>
      <w:r w:rsidR="00BA2072">
        <w:t>public opinions. As a result, we identified outliers, analyzed controversial and swing states, and</w:t>
      </w:r>
      <w:r w:rsidR="0005606B">
        <w:t xml:space="preserve"> </w:t>
      </w:r>
      <w:r w:rsidR="00BA2072">
        <w:t>cross-validated election results against sentiments expressed over social media. The results reveal</w:t>
      </w:r>
      <w:r w:rsidR="0005606B">
        <w:t xml:space="preserve"> </w:t>
      </w:r>
      <w:r w:rsidR="00BA2072">
        <w:t>that the election outcomes coincide with the sentiment expressed on social media in most cases. The</w:t>
      </w:r>
      <w:r w:rsidR="0005606B">
        <w:t xml:space="preserve"> </w:t>
      </w:r>
      <w:r w:rsidR="00BA2072">
        <w:t>pre and post-election sentiment analysis results demonstrate the sentimental drift in outliers. Our</w:t>
      </w:r>
      <w:r w:rsidR="0005606B">
        <w:t xml:space="preserve"> </w:t>
      </w:r>
      <w:r w:rsidR="00BA2072">
        <w:t xml:space="preserve">sentiment classifier shows an accuracy </w:t>
      </w:r>
      <w:r w:rsidR="00BB00CA">
        <w:t>with</w:t>
      </w:r>
      <w:r w:rsidR="00BA2072">
        <w:t xml:space="preserve"> a precision of 93%.</w:t>
      </w:r>
    </w:p>
    <w:p w14:paraId="120C6BB5" w14:textId="77777777" w:rsidR="000E7311" w:rsidRDefault="000E7311" w:rsidP="000E7311">
      <w:pPr>
        <w:pStyle w:val="Heading1"/>
      </w:pPr>
      <w:r>
        <w:lastRenderedPageBreak/>
        <w:t>Literature Review</w:t>
      </w:r>
    </w:p>
    <w:p w14:paraId="2647B3A4" w14:textId="037F6683" w:rsidR="00637F18" w:rsidRDefault="0094568A" w:rsidP="003F5AA9">
      <w:pPr>
        <w:jc w:val="both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D3271AE" wp14:editId="695E8316">
            <wp:simplePos x="0" y="0"/>
            <wp:positionH relativeFrom="margin">
              <wp:posOffset>2042160</wp:posOffset>
            </wp:positionH>
            <wp:positionV relativeFrom="paragraph">
              <wp:posOffset>1734185</wp:posOffset>
            </wp:positionV>
            <wp:extent cx="2524125" cy="281686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81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75506">
        <w:t>Electronic media such as</w:t>
      </w:r>
      <w:r w:rsidR="00E734FE">
        <w:t>- Facebook</w:t>
      </w:r>
      <w:r w:rsidR="00075506">
        <w:t xml:space="preserve">, </w:t>
      </w:r>
      <w:r w:rsidR="00B67918">
        <w:t>Twitter</w:t>
      </w:r>
      <w:r w:rsidR="00844360">
        <w:t xml:space="preserve">, </w:t>
      </w:r>
      <w:r w:rsidR="007757B4">
        <w:t>Instagram</w:t>
      </w:r>
      <w:r w:rsidR="00283D2E">
        <w:t xml:space="preserve">, LinkedIn and discord are </w:t>
      </w:r>
      <w:r w:rsidR="007757B4">
        <w:t xml:space="preserve">common ways to </w:t>
      </w:r>
      <w:r w:rsidR="00863626">
        <w:t>know the opinion</w:t>
      </w:r>
      <w:r w:rsidR="003D712D">
        <w:t xml:space="preserve"> and feedback</w:t>
      </w:r>
      <w:r w:rsidR="00863626">
        <w:t xml:space="preserve"> of mass people</w:t>
      </w:r>
      <w:r w:rsidR="009429E5">
        <w:t xml:space="preserve">. Normally, People share </w:t>
      </w:r>
      <w:r w:rsidR="0012337C">
        <w:t>rumors</w:t>
      </w:r>
      <w:r w:rsidR="009429E5">
        <w:t xml:space="preserve">, news, </w:t>
      </w:r>
      <w:r w:rsidR="0012337C">
        <w:t xml:space="preserve">political views, social events, </w:t>
      </w:r>
      <w:r w:rsidR="00393DD9">
        <w:t>political cam</w:t>
      </w:r>
      <w:r w:rsidR="00FB6F0C">
        <w:t xml:space="preserve">paigns, business promotions, </w:t>
      </w:r>
      <w:r w:rsidR="00D01E23">
        <w:t xml:space="preserve">global events, </w:t>
      </w:r>
      <w:r w:rsidR="00FB7F05">
        <w:t xml:space="preserve">promoting social works and developments, </w:t>
      </w:r>
      <w:r w:rsidR="00D01E23">
        <w:t>and expressing sentiment about elections</w:t>
      </w:r>
      <w:r w:rsidR="008E70F0">
        <w:t xml:space="preserve">. </w:t>
      </w:r>
      <w:r w:rsidR="0007756D">
        <w:t xml:space="preserve">In fact, </w:t>
      </w:r>
      <w:r w:rsidR="008E70F0">
        <w:t>social media plays a vital role</w:t>
      </w:r>
      <w:r w:rsidR="0007756D">
        <w:t xml:space="preserve"> first time</w:t>
      </w:r>
      <w:r w:rsidR="008E70F0">
        <w:t xml:space="preserve"> in </w:t>
      </w:r>
      <w:r w:rsidR="0007756D">
        <w:t xml:space="preserve">US </w:t>
      </w:r>
      <w:r w:rsidR="008E70F0">
        <w:t>election campaign</w:t>
      </w:r>
      <w:r w:rsidR="0007756D">
        <w:t xml:space="preserve"> in 2008. Mr Obama utilize the power of social media</w:t>
      </w:r>
      <w:r w:rsidR="00D8758F">
        <w:t xml:space="preserve">- </w:t>
      </w:r>
      <w:r w:rsidR="0007756D">
        <w:t>twitter</w:t>
      </w:r>
      <w:r w:rsidR="00D8758F">
        <w:t xml:space="preserve"> significantly for political campaign</w:t>
      </w:r>
      <w:r w:rsidR="00AB66C4">
        <w:t>. Even In 2016, Mr Trump w</w:t>
      </w:r>
      <w:r w:rsidR="00141414">
        <w:t>on a victory over Mrs Clinton which made everyone s</w:t>
      </w:r>
      <w:r w:rsidR="00ED1A12">
        <w:t>hocked</w:t>
      </w:r>
      <w:r w:rsidR="00865FD3">
        <w:t xml:space="preserve"> (CBS 16)</w:t>
      </w:r>
      <w:r w:rsidR="00ED1A12">
        <w:t xml:space="preserve">. </w:t>
      </w:r>
      <w:r w:rsidR="00F11317">
        <w:t>Pre-election</w:t>
      </w:r>
      <w:r w:rsidR="00ED1A12">
        <w:t xml:space="preserve"> polls suggested the </w:t>
      </w:r>
      <w:r w:rsidR="00865FD3">
        <w:t>candidate’s</w:t>
      </w:r>
      <w:r w:rsidR="009A769A">
        <w:t xml:space="preserve"> dominance over </w:t>
      </w:r>
      <w:r w:rsidR="00F11317">
        <w:t>opponent party.</w:t>
      </w:r>
      <w:r w:rsidR="007B7E5F">
        <w:t xml:space="preserve"> </w:t>
      </w:r>
      <w:r w:rsidR="00A072BB">
        <w:t>It</w:t>
      </w:r>
      <w:r w:rsidR="007B7E5F">
        <w:t xml:space="preserve"> pulls all the ML </w:t>
      </w:r>
      <w:r w:rsidR="00B16154">
        <w:t>enthusiast</w:t>
      </w:r>
      <w:r w:rsidR="002532E8">
        <w:t xml:space="preserve"> and</w:t>
      </w:r>
      <w:r w:rsidR="00B16154">
        <w:t xml:space="preserve"> business leaders to apply ML on</w:t>
      </w:r>
      <w:r w:rsidR="003A5280">
        <w:t xml:space="preserve"> social media data.</w:t>
      </w:r>
      <w:r w:rsidR="00B16154">
        <w:t xml:space="preserve"> </w:t>
      </w:r>
      <w:r w:rsidR="003F5AA9">
        <w:t>Even Trump dubbed it a critical tool that played a pivotal role in his</w:t>
      </w:r>
      <w:r w:rsidR="00637F18">
        <w:t xml:space="preserve"> </w:t>
      </w:r>
      <w:r w:rsidR="003F5AA9">
        <w:t xml:space="preserve">victory (CBS, 2016). </w:t>
      </w:r>
    </w:p>
    <w:p w14:paraId="71524228" w14:textId="75B59836" w:rsidR="00D27648" w:rsidRDefault="00D27648" w:rsidP="00D27648">
      <w:pPr>
        <w:jc w:val="center"/>
      </w:pPr>
      <w:r>
        <w:t>Fig 1: The overall workflow of sentiment analysis using ML.</w:t>
      </w:r>
    </w:p>
    <w:p w14:paraId="39E338ED" w14:textId="1726E8D9" w:rsidR="00751494" w:rsidRDefault="003F5AA9" w:rsidP="00637F18">
      <w:pPr>
        <w:jc w:val="both"/>
      </w:pPr>
      <w:r>
        <w:t>Several works on the sentiment analysis</w:t>
      </w:r>
      <w:r w:rsidR="000D4858">
        <w:t xml:space="preserve"> in all around the world</w:t>
      </w:r>
      <w:r>
        <w:t xml:space="preserve"> have already</w:t>
      </w:r>
      <w:r w:rsidR="00751494">
        <w:t xml:space="preserve"> </w:t>
      </w:r>
      <w:r>
        <w:t xml:space="preserve">been carried out </w:t>
      </w:r>
      <w:r w:rsidR="00CC4733">
        <w:t>in</w:t>
      </w:r>
      <w:r>
        <w:t xml:space="preserve"> 2012 U.S. election, employing the Naive Bayes Classifier using</w:t>
      </w:r>
      <w:r w:rsidR="00D63FCD">
        <w:t xml:space="preserve"> </w:t>
      </w:r>
      <w:r>
        <w:t>Unigram features [</w:t>
      </w:r>
      <w:r w:rsidR="009A4AF2">
        <w:t>1</w:t>
      </w:r>
      <w:r>
        <w:t xml:space="preserve">], </w:t>
      </w:r>
      <w:r w:rsidR="00CC4733">
        <w:t>in</w:t>
      </w:r>
      <w:r>
        <w:t xml:space="preserve"> 2016 U.S. election</w:t>
      </w:r>
      <w:r w:rsidR="00011DC7">
        <w:t xml:space="preserve">- </w:t>
      </w:r>
      <w:r>
        <w:t>lexicon</w:t>
      </w:r>
      <w:r w:rsidR="00220848">
        <w:t xml:space="preserve"> feature extraction</w:t>
      </w:r>
      <w:r>
        <w:t xml:space="preserve"> [</w:t>
      </w:r>
      <w:r w:rsidR="009A4AF2">
        <w:t>2</w:t>
      </w:r>
      <w:r>
        <w:t>], Sentistrenght [</w:t>
      </w:r>
      <w:r w:rsidR="009A4AF2">
        <w:t>3</w:t>
      </w:r>
      <w:r>
        <w:t>] and other elections, such as Indian</w:t>
      </w:r>
      <w:r w:rsidR="00465252">
        <w:t xml:space="preserve"> PM</w:t>
      </w:r>
      <w:r>
        <w:t xml:space="preserve"> elections [</w:t>
      </w:r>
      <w:r w:rsidR="009A4AF2">
        <w:t>4</w:t>
      </w:r>
      <w:r>
        <w:t>,</w:t>
      </w:r>
      <w:r w:rsidR="009A4AF2">
        <w:t>5</w:t>
      </w:r>
      <w:r>
        <w:t>],</w:t>
      </w:r>
      <w:r w:rsidR="00465252">
        <w:t xml:space="preserve"> </w:t>
      </w:r>
      <w:r>
        <w:t>Iranian elections [</w:t>
      </w:r>
      <w:r w:rsidR="009A4AF2">
        <w:t>6</w:t>
      </w:r>
      <w:r>
        <w:t>], Singaporean elections [</w:t>
      </w:r>
      <w:r w:rsidR="009A4AF2">
        <w:t>7</w:t>
      </w:r>
      <w:r>
        <w:t>], and Colombian elections [</w:t>
      </w:r>
      <w:r w:rsidR="009A4AF2">
        <w:t>8</w:t>
      </w:r>
      <w:r>
        <w:t>]. These</w:t>
      </w:r>
      <w:r w:rsidR="00723DA4">
        <w:t xml:space="preserve"> </w:t>
      </w:r>
      <w:r>
        <w:t>works provide insights into social media sentiments as well as their correspondence with</w:t>
      </w:r>
      <w:r w:rsidR="00723DA4">
        <w:t xml:space="preserve"> </w:t>
      </w:r>
      <w:r>
        <w:t xml:space="preserve">the actual election results; further details are provided in Section </w:t>
      </w:r>
      <w:r w:rsidR="00723DA4">
        <w:t>3</w:t>
      </w:r>
      <w:r>
        <w:t>. Similarly, social media</w:t>
      </w:r>
      <w:r w:rsidR="00C62A40">
        <w:t xml:space="preserve"> </w:t>
      </w:r>
      <w:r>
        <w:t>analysis of the 2020 U.S.</w:t>
      </w:r>
      <w:r w:rsidR="00C62A40">
        <w:t xml:space="preserve"> </w:t>
      </w:r>
      <w:r>
        <w:t>election can also potentially unveil several hidden sentiments</w:t>
      </w:r>
      <w:r w:rsidR="00C62A40">
        <w:t xml:space="preserve"> </w:t>
      </w:r>
      <w:r>
        <w:t>about both candidates. The study can become yet more critical since the shadows of rigging</w:t>
      </w:r>
      <w:r w:rsidR="00207BF0">
        <w:t xml:space="preserve"> </w:t>
      </w:r>
      <w:r>
        <w:t>are cast on the elections. The sentiment analysis becomes more interesting since votes were</w:t>
      </w:r>
      <w:r w:rsidR="00207BF0">
        <w:t xml:space="preserve"> </w:t>
      </w:r>
      <w:r>
        <w:t>cast via postal services</w:t>
      </w:r>
      <w:r w:rsidR="00207BF0">
        <w:t>.</w:t>
      </w:r>
      <w:r w:rsidR="00056EF7">
        <w:t xml:space="preserve"> But, </w:t>
      </w:r>
      <w:r w:rsidR="00056EF7">
        <w:t>it is hard to</w:t>
      </w:r>
      <w:r w:rsidR="00056EF7">
        <w:t xml:space="preserve"> </w:t>
      </w:r>
      <w:r w:rsidR="00056EF7">
        <w:t xml:space="preserve">recognize </w:t>
      </w:r>
      <w:r w:rsidR="00056EF7">
        <w:t xml:space="preserve">sentiment </w:t>
      </w:r>
      <w:r w:rsidR="00056EF7">
        <w:t>sarcasm trivially. In some cases, the negative sentiments are classified as positive</w:t>
      </w:r>
      <w:r w:rsidR="00056EF7">
        <w:t xml:space="preserve"> </w:t>
      </w:r>
      <w:r w:rsidR="00056EF7">
        <w:t xml:space="preserve">due to their writing styles. </w:t>
      </w:r>
      <w:r w:rsidR="00663613">
        <w:t>Twitter</w:t>
      </w:r>
      <w:r w:rsidR="00056EF7">
        <w:t xml:space="preserve"> is a much better place for sentiment</w:t>
      </w:r>
      <w:r w:rsidR="00663613">
        <w:t xml:space="preserve"> </w:t>
      </w:r>
      <w:r w:rsidR="00056EF7">
        <w:t xml:space="preserve">analysis as compared to </w:t>
      </w:r>
      <w:r w:rsidR="00663613">
        <w:t>other social medias</w:t>
      </w:r>
      <w:r w:rsidR="00056EF7">
        <w:t xml:space="preserve"> [</w:t>
      </w:r>
      <w:r w:rsidR="009A4AF2">
        <w:t>9</w:t>
      </w:r>
      <w:r w:rsidR="00056EF7">
        <w:t>]. In this sense, some people on social media might</w:t>
      </w:r>
      <w:r w:rsidR="00C810A7">
        <w:t xml:space="preserve"> </w:t>
      </w:r>
      <w:r w:rsidR="00056EF7">
        <w:t>not be serious in really expressing their actual feelings. Therefore, their sentiments do not</w:t>
      </w:r>
      <w:r w:rsidR="00637F18">
        <w:t xml:space="preserve"> </w:t>
      </w:r>
      <w:r w:rsidR="00637F18">
        <w:t xml:space="preserve">reflect the true picture. </w:t>
      </w:r>
    </w:p>
    <w:p w14:paraId="388CE500" w14:textId="240657DC" w:rsidR="00415D48" w:rsidRDefault="00A91385" w:rsidP="00637F18">
      <w:pPr>
        <w:jc w:val="both"/>
      </w:pPr>
      <w:r>
        <w:t>Sentiment</w:t>
      </w:r>
      <w:r w:rsidR="00415D48">
        <w:t xml:space="preserve"> analysis involves classifying opinions</w:t>
      </w:r>
      <w:r w:rsidR="00415D48">
        <w:t xml:space="preserve"> </w:t>
      </w:r>
      <w:r w:rsidR="00415D48">
        <w:t>in text into three main categories, i.e., “positive” or “negative” or “neutral” [</w:t>
      </w:r>
      <w:r w:rsidR="00147D3B">
        <w:t>10</w:t>
      </w:r>
      <w:r w:rsidR="00415D48">
        <w:t>]. Sentiment</w:t>
      </w:r>
      <w:r w:rsidR="00415D48">
        <w:t xml:space="preserve"> </w:t>
      </w:r>
      <w:r w:rsidR="00415D48">
        <w:t xml:space="preserve">information can be extracted using various ways, including </w:t>
      </w:r>
      <w:r w:rsidR="00415D48">
        <w:lastRenderedPageBreak/>
        <w:t>speaker recognition [</w:t>
      </w:r>
      <w:r w:rsidR="00147D3B">
        <w:t>11</w:t>
      </w:r>
      <w:r w:rsidR="00415D48">
        <w:t>], physical activity recognition [</w:t>
      </w:r>
      <w:r w:rsidR="00147D3B">
        <w:t>12</w:t>
      </w:r>
      <w:r w:rsidR="00415D48">
        <w:t>], philological signals [</w:t>
      </w:r>
      <w:r w:rsidR="00147D3B">
        <w:t>13</w:t>
      </w:r>
      <w:r w:rsidR="00415D48">
        <w:t>], human facial features [</w:t>
      </w:r>
      <w:r w:rsidR="00147D3B">
        <w:t>14</w:t>
      </w:r>
      <w:r w:rsidR="00415D48">
        <w:t>], and textual</w:t>
      </w:r>
      <w:r w:rsidR="00415D48">
        <w:t xml:space="preserve"> </w:t>
      </w:r>
      <w:r w:rsidR="00415D48">
        <w:t>information expressed over social media. Sentiment analysis is employed in numerous</w:t>
      </w:r>
      <w:r w:rsidR="001C55FB">
        <w:t xml:space="preserve"> </w:t>
      </w:r>
      <w:r w:rsidR="00415D48">
        <w:t>fields for opinion mining, such as focusing on multi-level single and multi-word aspects to</w:t>
      </w:r>
      <w:r w:rsidR="00415D48">
        <w:t xml:space="preserve"> </w:t>
      </w:r>
      <w:r w:rsidR="00415D48">
        <w:t>manifest several</w:t>
      </w:r>
      <w:r w:rsidR="00415D48">
        <w:t xml:space="preserve"> </w:t>
      </w:r>
      <w:r w:rsidR="00415D48">
        <w:t>domains in Twitter datasets [</w:t>
      </w:r>
      <w:r w:rsidR="00147D3B">
        <w:t>15</w:t>
      </w:r>
      <w:r w:rsidR="00415D48">
        <w:t>], in recommendation systems [</w:t>
      </w:r>
      <w:r w:rsidR="00147D3B">
        <w:t>16</w:t>
      </w:r>
      <w:r w:rsidR="00415D48">
        <w:t>], being</w:t>
      </w:r>
      <w:r w:rsidR="00BF1349">
        <w:t xml:space="preserve"> </w:t>
      </w:r>
      <w:r w:rsidR="00415D48">
        <w:t>employed for business intelligence [29], for finding public opinion about a particular rule</w:t>
      </w:r>
      <w:r w:rsidR="00BF1349">
        <w:t xml:space="preserve"> </w:t>
      </w:r>
      <w:r w:rsidR="00415D48">
        <w:t>before presentation [</w:t>
      </w:r>
      <w:r w:rsidR="00147D3B">
        <w:t>17</w:t>
      </w:r>
      <w:r w:rsidR="00415D48">
        <w:t>], in comments analysis [</w:t>
      </w:r>
      <w:r w:rsidR="00147D3B">
        <w:t>18</w:t>
      </w:r>
      <w:r w:rsidR="00415D48">
        <w:t>], News</w:t>
      </w:r>
      <w:r w:rsidR="00BF1349">
        <w:t xml:space="preserve"> and print media</w:t>
      </w:r>
      <w:r w:rsidR="00415D48">
        <w:t xml:space="preserve"> </w:t>
      </w:r>
      <w:r w:rsidR="00BF1349">
        <w:t>s</w:t>
      </w:r>
      <w:r w:rsidR="00415D48">
        <w:t>entiment</w:t>
      </w:r>
      <w:r w:rsidR="00BF1349">
        <w:t xml:space="preserve"> </w:t>
      </w:r>
      <w:r w:rsidR="00415D48">
        <w:t>Analysis [</w:t>
      </w:r>
      <w:r w:rsidR="00147D3B">
        <w:t>19</w:t>
      </w:r>
      <w:r w:rsidR="00415D48">
        <w:t xml:space="preserve">], </w:t>
      </w:r>
      <w:r w:rsidR="00BF1349">
        <w:t xml:space="preserve">commercial </w:t>
      </w:r>
      <w:r w:rsidR="00415D48">
        <w:t>movie reviews analysis [</w:t>
      </w:r>
      <w:r w:rsidR="00147D3B">
        <w:t>20</w:t>
      </w:r>
      <w:r w:rsidR="00415D48">
        <w:t>],</w:t>
      </w:r>
      <w:r w:rsidR="001C55FB">
        <w:t xml:space="preserve"> </w:t>
      </w:r>
      <w:r w:rsidR="00415D48">
        <w:t>publishing or advertising [</w:t>
      </w:r>
      <w:r w:rsidR="00E95BA7">
        <w:t>21-22</w:t>
      </w:r>
      <w:r w:rsidR="00415D48">
        <w:t>]</w:t>
      </w:r>
      <w:r w:rsidR="001C55FB">
        <w:t>.</w:t>
      </w:r>
    </w:p>
    <w:p w14:paraId="2265498C" w14:textId="2E5BB874" w:rsidR="00C143CF" w:rsidRDefault="00C143CF" w:rsidP="00637F18">
      <w:pPr>
        <w:jc w:val="both"/>
      </w:pPr>
      <w:r w:rsidRPr="00C143CF">
        <w:drawing>
          <wp:inline distT="0" distB="0" distL="0" distR="0" wp14:anchorId="59221E48" wp14:editId="24252EA4">
            <wp:extent cx="5943600" cy="983615"/>
            <wp:effectExtent l="0" t="0" r="0" b="6985"/>
            <wp:docPr id="4" name="Picture 3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A29882B-A085-43DA-8527-6EAA7AF1F0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AA29882B-A085-43DA-8527-6EAA7AF1F0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F350" w14:textId="1F49AC6F" w:rsidR="00C143CF" w:rsidRDefault="00C143CF" w:rsidP="00C143CF">
      <w:pPr>
        <w:jc w:val="center"/>
      </w:pPr>
      <w:r>
        <w:t xml:space="preserve">Fig </w:t>
      </w:r>
      <w:r>
        <w:t>2</w:t>
      </w:r>
      <w:r>
        <w:t xml:space="preserve">: The </w:t>
      </w:r>
      <w:r>
        <w:t>human level sentiment analysis policy.</w:t>
      </w:r>
    </w:p>
    <w:p w14:paraId="25B2E893" w14:textId="563BBC35" w:rsidR="00C04E33" w:rsidRDefault="00637F18" w:rsidP="00C04E33">
      <w:pPr>
        <w:jc w:val="both"/>
      </w:pPr>
      <w:r>
        <w:t>Moreover, social media might not represent complete sentiment in</w:t>
      </w:r>
      <w:r w:rsidR="00751494">
        <w:t xml:space="preserve"> </w:t>
      </w:r>
      <w:r>
        <w:t>elections, since all voters are not present. While social media might not represent everyone</w:t>
      </w:r>
      <w:r w:rsidR="00751494">
        <w:t xml:space="preserve"> </w:t>
      </w:r>
      <w:r>
        <w:t>completely, it provides a sample space of people’s opinions. Also, some people might</w:t>
      </w:r>
      <w:r w:rsidR="00751494">
        <w:t xml:space="preserve"> </w:t>
      </w:r>
      <w:r>
        <w:t>not want to reveal their views due to privacy issues, so even if they are on social media,</w:t>
      </w:r>
      <w:r w:rsidR="00751494">
        <w:t xml:space="preserve"> </w:t>
      </w:r>
      <w:r>
        <w:t>they might not express their true opinion [18]. Nevertheless, despite all these limitations,</w:t>
      </w:r>
      <w:r w:rsidR="00751494">
        <w:t xml:space="preserve"> </w:t>
      </w:r>
      <w:r>
        <w:t>social media sentiment analysis provides the nearest approximation of public sentiment.</w:t>
      </w:r>
      <w:r w:rsidR="00751494">
        <w:t xml:space="preserve"> </w:t>
      </w:r>
      <w:r>
        <w:t xml:space="preserve">To detect sarcasm, we used </w:t>
      </w:r>
      <w:r w:rsidR="00DE694F">
        <w:t>Countvectorizer</w:t>
      </w:r>
      <w:r w:rsidR="009D5C57">
        <w:t>()</w:t>
      </w:r>
      <w:r>
        <w:t xml:space="preserve"> along wi</w:t>
      </w:r>
      <w:r w:rsidR="00083266">
        <w:t>th tokenizer</w:t>
      </w:r>
      <w:r w:rsidR="009D5C57">
        <w:t>()</w:t>
      </w:r>
      <w:r w:rsidR="00083266">
        <w:t xml:space="preserve">, </w:t>
      </w:r>
      <w:r>
        <w:t>further details are provided in Section 3.2.</w:t>
      </w:r>
    </w:p>
    <w:p w14:paraId="7FCB7C8C" w14:textId="7CF01F6A" w:rsidR="00EA4D91" w:rsidRDefault="009F20B1" w:rsidP="00C04E33">
      <w:pPr>
        <w:jc w:val="both"/>
      </w:pPr>
      <w:r w:rsidRPr="009F20B1">
        <w:drawing>
          <wp:inline distT="0" distB="0" distL="0" distR="0" wp14:anchorId="2DCB315E" wp14:editId="37610BEC">
            <wp:extent cx="5943600" cy="3561080"/>
            <wp:effectExtent l="0" t="0" r="0" b="1270"/>
            <wp:docPr id="1026" name="Picture 2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9AC290-9F03-03CA-8DCC-7FCA1C3A8F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EB9AC290-9F03-03CA-8DCC-7FCA1C3A8FC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22A35" w14:textId="1502E36E" w:rsidR="009F20B1" w:rsidRDefault="009F20B1" w:rsidP="009F20B1">
      <w:pPr>
        <w:jc w:val="center"/>
      </w:pPr>
      <w:r>
        <w:t xml:space="preserve">Fig </w:t>
      </w:r>
      <w:r w:rsidR="00637AC5">
        <w:t>3</w:t>
      </w:r>
      <w:r>
        <w:t xml:space="preserve">: The </w:t>
      </w:r>
      <w:r w:rsidR="00B51202">
        <w:t>overall model architecture for</w:t>
      </w:r>
      <w:r>
        <w:t xml:space="preserve"> sentiment analysis.</w:t>
      </w:r>
    </w:p>
    <w:p w14:paraId="2C05766F" w14:textId="65A792B6" w:rsidR="00CA1B4B" w:rsidRDefault="00A77976" w:rsidP="00C04E33">
      <w:pPr>
        <w:jc w:val="both"/>
      </w:pPr>
      <w:r w:rsidRPr="00F40909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BC4B0B7" wp14:editId="015A64DF">
            <wp:simplePos x="0" y="0"/>
            <wp:positionH relativeFrom="column">
              <wp:posOffset>4061460</wp:posOffset>
            </wp:positionH>
            <wp:positionV relativeFrom="paragraph">
              <wp:posOffset>883920</wp:posOffset>
            </wp:positionV>
            <wp:extent cx="2395220" cy="2217420"/>
            <wp:effectExtent l="0" t="0" r="5080" b="0"/>
            <wp:wrapTight wrapText="bothSides">
              <wp:wrapPolygon edited="0">
                <wp:start x="18897" y="0"/>
                <wp:lineTo x="3951" y="0"/>
                <wp:lineTo x="1374" y="371"/>
                <wp:lineTo x="1374" y="2969"/>
                <wp:lineTo x="515" y="3340"/>
                <wp:lineTo x="515" y="3897"/>
                <wp:lineTo x="1374" y="5938"/>
                <wp:lineTo x="0" y="8722"/>
                <wp:lineTo x="0" y="10392"/>
                <wp:lineTo x="1374" y="11876"/>
                <wp:lineTo x="1374" y="14845"/>
                <wp:lineTo x="515" y="15216"/>
                <wp:lineTo x="515" y="15773"/>
                <wp:lineTo x="1374" y="17814"/>
                <wp:lineTo x="1374" y="19113"/>
                <wp:lineTo x="11166" y="20784"/>
                <wp:lineTo x="18897" y="21340"/>
                <wp:lineTo x="20787" y="21340"/>
                <wp:lineTo x="20787" y="20784"/>
                <wp:lineTo x="21474" y="17814"/>
                <wp:lineTo x="20787" y="14845"/>
                <wp:lineTo x="21474" y="14845"/>
                <wp:lineTo x="21474" y="14289"/>
                <wp:lineTo x="20787" y="11876"/>
                <wp:lineTo x="21474" y="10948"/>
                <wp:lineTo x="21474" y="10763"/>
                <wp:lineTo x="20787" y="8907"/>
                <wp:lineTo x="21474" y="7423"/>
                <wp:lineTo x="21474" y="7052"/>
                <wp:lineTo x="20787" y="5938"/>
                <wp:lineTo x="21474" y="3711"/>
                <wp:lineTo x="20787" y="2969"/>
                <wp:lineTo x="21474" y="0"/>
                <wp:lineTo x="20787" y="0"/>
                <wp:lineTo x="18897" y="0"/>
              </wp:wrapPolygon>
            </wp:wrapTight>
            <wp:docPr id="2056" name="Picture 8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9355149-1997-5311-D212-27DE717CBC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99355149-1997-5311-D212-27DE717CBCF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5"/>
                    <a:stretch/>
                  </pic:blipFill>
                  <pic:spPr bwMode="auto">
                    <a:xfrm>
                      <a:off x="0" y="0"/>
                      <a:ext cx="23952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71D2" w:rsidRPr="00B871D2">
        <w:rPr>
          <w:noProof/>
        </w:rPr>
        <w:drawing>
          <wp:anchor distT="0" distB="0" distL="114300" distR="114300" simplePos="0" relativeHeight="251658240" behindDoc="1" locked="0" layoutInCell="1" allowOverlap="1" wp14:anchorId="00C47FFC" wp14:editId="15B5FA92">
            <wp:simplePos x="0" y="0"/>
            <wp:positionH relativeFrom="margin">
              <wp:posOffset>-251460</wp:posOffset>
            </wp:positionH>
            <wp:positionV relativeFrom="paragraph">
              <wp:posOffset>982980</wp:posOffset>
            </wp:positionV>
            <wp:extent cx="2194560" cy="1828800"/>
            <wp:effectExtent l="0" t="0" r="0" b="0"/>
            <wp:wrapTight wrapText="bothSides">
              <wp:wrapPolygon edited="0">
                <wp:start x="4500" y="0"/>
                <wp:lineTo x="3375" y="225"/>
                <wp:lineTo x="1313" y="2700"/>
                <wp:lineTo x="1313" y="3825"/>
                <wp:lineTo x="0" y="7425"/>
                <wp:lineTo x="0" y="10800"/>
                <wp:lineTo x="188" y="11025"/>
                <wp:lineTo x="3938" y="11025"/>
                <wp:lineTo x="1500" y="13950"/>
                <wp:lineTo x="1500" y="14625"/>
                <wp:lineTo x="3938" y="14625"/>
                <wp:lineTo x="3938" y="16425"/>
                <wp:lineTo x="4875" y="18225"/>
                <wp:lineTo x="5813" y="18225"/>
                <wp:lineTo x="5250" y="19350"/>
                <wp:lineTo x="5625" y="19800"/>
                <wp:lineTo x="7875" y="21375"/>
                <wp:lineTo x="13125" y="21375"/>
                <wp:lineTo x="13313" y="20925"/>
                <wp:lineTo x="15563" y="18225"/>
                <wp:lineTo x="20813" y="16200"/>
                <wp:lineTo x="21188" y="14625"/>
                <wp:lineTo x="19125" y="14625"/>
                <wp:lineTo x="20813" y="12825"/>
                <wp:lineTo x="20813" y="11925"/>
                <wp:lineTo x="19125" y="11025"/>
                <wp:lineTo x="21000" y="9450"/>
                <wp:lineTo x="21000" y="9000"/>
                <wp:lineTo x="19125" y="7425"/>
                <wp:lineTo x="20813" y="6750"/>
                <wp:lineTo x="20813" y="5850"/>
                <wp:lineTo x="19125" y="3825"/>
                <wp:lineTo x="21188" y="3825"/>
                <wp:lineTo x="21188" y="2475"/>
                <wp:lineTo x="17438" y="0"/>
                <wp:lineTo x="4500" y="0"/>
              </wp:wrapPolygon>
            </wp:wrapTight>
            <wp:docPr id="2054" name="Picture 6" descr="Chart, waterfall 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43829A1-2C3E-4BEF-3D79-4D8FBCE184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Chart, waterfall 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C43829A1-2C3E-4BEF-3D79-4D8FBCE1843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301">
        <w:t>In t</w:t>
      </w:r>
      <w:r w:rsidR="00C04E33">
        <w:t xml:space="preserve">his project, </w:t>
      </w:r>
      <w:r w:rsidR="00C04E33">
        <w:t>pre- and post-election sentiments for both candidates in</w:t>
      </w:r>
      <w:r w:rsidR="002B0301">
        <w:t xml:space="preserve"> </w:t>
      </w:r>
      <w:r w:rsidR="00C04E33">
        <w:t>each state</w:t>
      </w:r>
      <w:r w:rsidR="002B0301">
        <w:t xml:space="preserve"> for Indian PM election are considered</w:t>
      </w:r>
      <w:r w:rsidR="009856DC">
        <w:t xml:space="preserve"> [23]</w:t>
      </w:r>
      <w:r w:rsidR="00C04E33">
        <w:t>. Outliers are well known in fundamental data mining tasks to find extreme</w:t>
      </w:r>
      <w:r w:rsidR="006F4FD5">
        <w:t xml:space="preserve"> </w:t>
      </w:r>
      <w:r w:rsidR="00C04E33">
        <w:t xml:space="preserve">values laying outside the trends followed by other data samples. </w:t>
      </w:r>
      <w:r w:rsidR="006F4FD5">
        <w:t xml:space="preserve">For </w:t>
      </w:r>
      <w:r w:rsidR="00C04E33">
        <w:t>closely contested states, finding the outliers is significant for data analysis.</w:t>
      </w:r>
      <w:r w:rsidR="009D5C57">
        <w:t xml:space="preserve"> </w:t>
      </w:r>
      <w:r w:rsidR="00C04E33">
        <w:t xml:space="preserve">Moreover, we analyzed public sentiment </w:t>
      </w:r>
      <w:r w:rsidR="009D5C57">
        <w:t xml:space="preserve">rather than </w:t>
      </w:r>
      <w:r w:rsidR="00C04E33">
        <w:t>election results state</w:t>
      </w:r>
      <w:r w:rsidR="009D5C57">
        <w:t xml:space="preserve"> </w:t>
      </w:r>
      <w:r w:rsidR="00C04E33">
        <w:t>wise.</w:t>
      </w:r>
    </w:p>
    <w:p w14:paraId="2CB0D387" w14:textId="59AA886C" w:rsidR="00B871D2" w:rsidRDefault="00A77976" w:rsidP="00C04E33">
      <w:pPr>
        <w:jc w:val="both"/>
        <w:rPr>
          <w:noProof/>
        </w:rPr>
      </w:pPr>
      <w:r w:rsidRPr="00B871D2">
        <w:rPr>
          <w:noProof/>
        </w:rPr>
        <w:drawing>
          <wp:anchor distT="0" distB="0" distL="114300" distR="114300" simplePos="0" relativeHeight="251657216" behindDoc="1" locked="0" layoutInCell="1" allowOverlap="1" wp14:anchorId="2EA7D0DD" wp14:editId="69D7C53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30552" cy="1773936"/>
            <wp:effectExtent l="0" t="0" r="0" b="0"/>
            <wp:wrapTight wrapText="bothSides">
              <wp:wrapPolygon edited="0">
                <wp:start x="4442" y="0"/>
                <wp:lineTo x="3283" y="232"/>
                <wp:lineTo x="1159" y="2784"/>
                <wp:lineTo x="1159" y="3944"/>
                <wp:lineTo x="0" y="7424"/>
                <wp:lineTo x="0" y="10904"/>
                <wp:lineTo x="579" y="11368"/>
                <wp:lineTo x="3863" y="11368"/>
                <wp:lineTo x="1545" y="13921"/>
                <wp:lineTo x="1545" y="14617"/>
                <wp:lineTo x="3863" y="15081"/>
                <wp:lineTo x="3863" y="16009"/>
                <wp:lineTo x="5022" y="18793"/>
                <wp:lineTo x="5215" y="19489"/>
                <wp:lineTo x="6760" y="20649"/>
                <wp:lineTo x="7919" y="21345"/>
                <wp:lineTo x="13327" y="21345"/>
                <wp:lineTo x="13520" y="20881"/>
                <wp:lineTo x="15258" y="18793"/>
                <wp:lineTo x="16804" y="18793"/>
                <wp:lineTo x="19508" y="16473"/>
                <wp:lineTo x="19314" y="15081"/>
                <wp:lineTo x="21053" y="15081"/>
                <wp:lineTo x="21053" y="11832"/>
                <wp:lineTo x="20280" y="11368"/>
                <wp:lineTo x="21246" y="9280"/>
                <wp:lineTo x="21246" y="4640"/>
                <wp:lineTo x="19314" y="3944"/>
                <wp:lineTo x="21246" y="2784"/>
                <wp:lineTo x="21246" y="2088"/>
                <wp:lineTo x="17576" y="0"/>
                <wp:lineTo x="4442" y="0"/>
              </wp:wrapPolygon>
            </wp:wrapTight>
            <wp:docPr id="2050" name="Picture 2" descr="Chart, waterfall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7748F0-6CF6-C3BC-11C5-8986D5118D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hart, waterfall chart&#10;&#10;Description automatically generated">
                      <a:extLst>
                        <a:ext uri="{FF2B5EF4-FFF2-40B4-BE49-F238E27FC236}">
                          <a16:creationId xmlns:a16="http://schemas.microsoft.com/office/drawing/2014/main" id="{BD7748F0-6CF6-C3BC-11C5-8986D5118D8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552" cy="1773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1D2" w:rsidRPr="00B871D2">
        <w:rPr>
          <w:noProof/>
        </w:rPr>
        <w:t xml:space="preserve"> </w:t>
      </w:r>
    </w:p>
    <w:p w14:paraId="1DFC4566" w14:textId="77777777" w:rsidR="00CA1B4B" w:rsidRDefault="00CA1B4B" w:rsidP="00CA1B4B">
      <w:pPr>
        <w:jc w:val="center"/>
      </w:pPr>
    </w:p>
    <w:p w14:paraId="066EC57D" w14:textId="77777777" w:rsidR="00584469" w:rsidRDefault="00584469" w:rsidP="00CA1B4B">
      <w:pPr>
        <w:jc w:val="center"/>
      </w:pPr>
    </w:p>
    <w:p w14:paraId="4EABE0C2" w14:textId="438CAA51" w:rsidR="00CA1B4B" w:rsidRDefault="00CA1B4B" w:rsidP="00CA1B4B">
      <w:pPr>
        <w:jc w:val="center"/>
      </w:pPr>
      <w:r>
        <w:t xml:space="preserve">Fig </w:t>
      </w:r>
      <w:r>
        <w:t>4</w:t>
      </w:r>
      <w:r>
        <w:t xml:space="preserve">: The </w:t>
      </w:r>
      <w:r>
        <w:t xml:space="preserve">Confusion matrices for </w:t>
      </w:r>
      <w:r w:rsidR="00584469">
        <w:t>Naïve Bayes, SVM, Bi-LSTM Respectively</w:t>
      </w:r>
      <w:r>
        <w:t xml:space="preserve"> for sentiment analysis.</w:t>
      </w:r>
    </w:p>
    <w:p w14:paraId="43AC6175" w14:textId="147103CF" w:rsidR="00870B57" w:rsidRDefault="0072745B" w:rsidP="00AE2C01">
      <w:pPr>
        <w:pStyle w:val="Heading1"/>
      </w:pPr>
      <w:r>
        <w:t>Methodology</w:t>
      </w:r>
    </w:p>
    <w:p w14:paraId="1CABF1FA" w14:textId="7C097F4D" w:rsidR="00D04DA7" w:rsidRDefault="00D04DA7" w:rsidP="00186C67">
      <w:pPr>
        <w:jc w:val="both"/>
        <w:rPr>
          <w:bCs/>
        </w:rPr>
      </w:pPr>
      <w:r w:rsidRPr="0034315A">
        <w:rPr>
          <w:bCs/>
        </w:rPr>
        <w:t xml:space="preserve">In </w:t>
      </w:r>
      <w:r w:rsidR="0034315A">
        <w:rPr>
          <w:bCs/>
        </w:rPr>
        <w:t>this method, we use</w:t>
      </w:r>
      <w:r w:rsidR="00DD4431">
        <w:rPr>
          <w:bCs/>
        </w:rPr>
        <w:t xml:space="preserve"> Pytorch in</w:t>
      </w:r>
      <w:r w:rsidR="0034315A">
        <w:rPr>
          <w:bCs/>
        </w:rPr>
        <w:t xml:space="preserve"> python as</w:t>
      </w:r>
      <w:r w:rsidR="00DD4431">
        <w:rPr>
          <w:bCs/>
        </w:rPr>
        <w:t xml:space="preserve"> programming language.</w:t>
      </w:r>
      <w:r w:rsidR="005859A0">
        <w:rPr>
          <w:bCs/>
        </w:rPr>
        <w:t xml:space="preserve"> Initially, we evaluate the feasibility of our machine learning </w:t>
      </w:r>
      <w:r w:rsidR="008C0AC4">
        <w:rPr>
          <w:bCs/>
        </w:rPr>
        <w:t>algorithms</w:t>
      </w:r>
      <w:r w:rsidR="005859A0">
        <w:rPr>
          <w:bCs/>
        </w:rPr>
        <w:t xml:space="preserve"> – Naïve Bayes, SVM</w:t>
      </w:r>
      <w:r w:rsidR="008C0AC4">
        <w:rPr>
          <w:bCs/>
        </w:rPr>
        <w:t xml:space="preserve"> and Bi-LSTM</w:t>
      </w:r>
      <w:r w:rsidR="005859A0">
        <w:rPr>
          <w:bCs/>
        </w:rPr>
        <w:t xml:space="preserve"> using classification learner app</w:t>
      </w:r>
      <w:r w:rsidR="008C0AC4">
        <w:rPr>
          <w:bCs/>
        </w:rPr>
        <w:t xml:space="preserve"> toolbox</w:t>
      </w:r>
      <w:r w:rsidR="005859A0">
        <w:rPr>
          <w:bCs/>
        </w:rPr>
        <w:t xml:space="preserve"> in Ma</w:t>
      </w:r>
      <w:r w:rsidR="008C0AC4">
        <w:rPr>
          <w:bCs/>
        </w:rPr>
        <w:t>tLab find the quick evaluation of data.</w:t>
      </w:r>
      <w:r w:rsidR="0034315A">
        <w:rPr>
          <w:bCs/>
        </w:rPr>
        <w:t xml:space="preserve"> </w:t>
      </w:r>
      <w:r w:rsidR="00E43EFC">
        <w:rPr>
          <w:bCs/>
        </w:rPr>
        <w:t xml:space="preserve">Here, Fig. 1 depicts the overall workflow of the machine learning process to detect the </w:t>
      </w:r>
      <w:r w:rsidR="00A74465">
        <w:rPr>
          <w:bCs/>
        </w:rPr>
        <w:t>sentiment of the people. The data set consists of few characteristics</w:t>
      </w:r>
      <w:r w:rsidR="004B531D">
        <w:rPr>
          <w:bCs/>
        </w:rPr>
        <w:t>-</w:t>
      </w:r>
    </w:p>
    <w:p w14:paraId="54035A5A" w14:textId="56891B9A" w:rsidR="004B531D" w:rsidRPr="004B531D" w:rsidRDefault="004B531D" w:rsidP="00186C67">
      <w:pPr>
        <w:pStyle w:val="ListParagraph"/>
        <w:numPr>
          <w:ilvl w:val="0"/>
          <w:numId w:val="16"/>
        </w:numPr>
        <w:jc w:val="both"/>
        <w:rPr>
          <w:bCs/>
        </w:rPr>
      </w:pPr>
      <w:r w:rsidRPr="004B531D">
        <w:rPr>
          <w:bCs/>
        </w:rPr>
        <w:t xml:space="preserve">Kaggle Twitter Data Set- Prime Minister Election </w:t>
      </w:r>
      <w:r w:rsidRPr="004B531D">
        <w:rPr>
          <w:bCs/>
        </w:rPr>
        <w:t>[23]</w:t>
      </w:r>
    </w:p>
    <w:p w14:paraId="1FAE05D7" w14:textId="77777777" w:rsidR="004B531D" w:rsidRPr="004B531D" w:rsidRDefault="004B531D" w:rsidP="00186C67">
      <w:pPr>
        <w:pStyle w:val="ListParagraph"/>
        <w:numPr>
          <w:ilvl w:val="0"/>
          <w:numId w:val="16"/>
        </w:numPr>
        <w:jc w:val="both"/>
        <w:rPr>
          <w:bCs/>
        </w:rPr>
      </w:pPr>
      <w:r w:rsidRPr="004B531D">
        <w:rPr>
          <w:bCs/>
        </w:rPr>
        <w:t>Size- Number of tweets: 162K</w:t>
      </w:r>
    </w:p>
    <w:p w14:paraId="7222C618" w14:textId="768EC461" w:rsidR="004B531D" w:rsidRPr="004B531D" w:rsidRDefault="004B531D" w:rsidP="00186C67">
      <w:pPr>
        <w:pStyle w:val="ListParagraph"/>
        <w:numPr>
          <w:ilvl w:val="0"/>
          <w:numId w:val="16"/>
        </w:numPr>
        <w:jc w:val="both"/>
        <w:rPr>
          <w:bCs/>
        </w:rPr>
      </w:pPr>
      <w:r w:rsidRPr="004B531D">
        <w:rPr>
          <w:bCs/>
        </w:rPr>
        <w:t>Sentiment Class/ Data Labeling:  Negative</w:t>
      </w:r>
      <w:r w:rsidR="000D127E">
        <w:rPr>
          <w:bCs/>
        </w:rPr>
        <w:t xml:space="preserve"> </w:t>
      </w:r>
      <w:r w:rsidRPr="004B531D">
        <w:rPr>
          <w:bCs/>
        </w:rPr>
        <w:t>(-1), Neutral</w:t>
      </w:r>
      <w:r w:rsidR="000D127E">
        <w:rPr>
          <w:bCs/>
        </w:rPr>
        <w:t xml:space="preserve"> </w:t>
      </w:r>
      <w:r w:rsidRPr="004B531D">
        <w:rPr>
          <w:bCs/>
        </w:rPr>
        <w:t>(0), and Positive</w:t>
      </w:r>
      <w:r w:rsidR="000D127E">
        <w:rPr>
          <w:bCs/>
        </w:rPr>
        <w:t xml:space="preserve"> </w:t>
      </w:r>
      <w:r w:rsidRPr="004B531D">
        <w:rPr>
          <w:bCs/>
        </w:rPr>
        <w:t>(+1)</w:t>
      </w:r>
    </w:p>
    <w:p w14:paraId="3B168161" w14:textId="43C4B8CC" w:rsidR="004B531D" w:rsidRPr="004B531D" w:rsidRDefault="004B531D" w:rsidP="00186C67">
      <w:pPr>
        <w:pStyle w:val="ListParagraph"/>
        <w:numPr>
          <w:ilvl w:val="0"/>
          <w:numId w:val="16"/>
        </w:numPr>
        <w:jc w:val="both"/>
        <w:rPr>
          <w:bCs/>
        </w:rPr>
      </w:pPr>
      <w:r w:rsidRPr="004B531D">
        <w:rPr>
          <w:bCs/>
        </w:rPr>
        <w:t xml:space="preserve">Class Distribution: </w:t>
      </w:r>
      <w:r w:rsidR="000D127E" w:rsidRPr="004B531D">
        <w:rPr>
          <w:bCs/>
        </w:rPr>
        <w:t>Negative (</w:t>
      </w:r>
      <w:r w:rsidRPr="004B531D">
        <w:rPr>
          <w:bCs/>
        </w:rPr>
        <w:t>23%), Neutral</w:t>
      </w:r>
      <w:r w:rsidR="000D127E">
        <w:rPr>
          <w:bCs/>
        </w:rPr>
        <w:t xml:space="preserve"> </w:t>
      </w:r>
      <w:r w:rsidRPr="004B531D">
        <w:rPr>
          <w:bCs/>
        </w:rPr>
        <w:t>(33%), and Positive</w:t>
      </w:r>
      <w:r w:rsidR="000D127E">
        <w:rPr>
          <w:bCs/>
        </w:rPr>
        <w:t xml:space="preserve"> </w:t>
      </w:r>
      <w:r w:rsidRPr="004B531D">
        <w:rPr>
          <w:bCs/>
        </w:rPr>
        <w:t>(44%)</w:t>
      </w:r>
    </w:p>
    <w:p w14:paraId="5E0545D2" w14:textId="151B4EAB" w:rsidR="004B531D" w:rsidRDefault="004B531D" w:rsidP="00186C67">
      <w:pPr>
        <w:pStyle w:val="ListParagraph"/>
        <w:numPr>
          <w:ilvl w:val="0"/>
          <w:numId w:val="16"/>
        </w:numPr>
        <w:jc w:val="both"/>
        <w:rPr>
          <w:bCs/>
        </w:rPr>
      </w:pPr>
      <w:r w:rsidRPr="004B531D">
        <w:rPr>
          <w:bCs/>
        </w:rPr>
        <w:t xml:space="preserve">Attributes: 2 , </w:t>
      </w:r>
      <w:r w:rsidR="00B401ED">
        <w:rPr>
          <w:bCs/>
        </w:rPr>
        <w:t xml:space="preserve">Tweet- </w:t>
      </w:r>
      <w:r w:rsidRPr="004B531D">
        <w:rPr>
          <w:bCs/>
        </w:rPr>
        <w:t>clean_text (string), category (numeric)</w:t>
      </w:r>
    </w:p>
    <w:p w14:paraId="53A5AE77" w14:textId="2623E76A" w:rsidR="00B401ED" w:rsidRDefault="00B401ED" w:rsidP="00186C67">
      <w:pPr>
        <w:jc w:val="both"/>
        <w:rPr>
          <w:bCs/>
        </w:rPr>
      </w:pPr>
      <w:r>
        <w:rPr>
          <w:bCs/>
        </w:rPr>
        <w:t>To understand how</w:t>
      </w:r>
      <w:r w:rsidR="002E19CF">
        <w:rPr>
          <w:bCs/>
        </w:rPr>
        <w:t xml:space="preserve"> sentiment is extracted in human level please refer to the </w:t>
      </w:r>
      <w:r w:rsidR="00823244">
        <w:rPr>
          <w:bCs/>
        </w:rPr>
        <w:t>Fig. 2</w:t>
      </w:r>
      <w:r w:rsidR="00C143CF">
        <w:rPr>
          <w:bCs/>
        </w:rPr>
        <w:t>.</w:t>
      </w:r>
      <w:r w:rsidR="009E41B3">
        <w:rPr>
          <w:bCs/>
        </w:rPr>
        <w:t xml:space="preserve"> Basically, </w:t>
      </w:r>
      <w:r w:rsidR="00F80B54">
        <w:rPr>
          <w:bCs/>
        </w:rPr>
        <w:t xml:space="preserve">we need </w:t>
      </w:r>
      <w:r w:rsidR="00FA61ED">
        <w:rPr>
          <w:bCs/>
        </w:rPr>
        <w:t xml:space="preserve">pick </w:t>
      </w:r>
      <w:r w:rsidR="00686518">
        <w:rPr>
          <w:bCs/>
        </w:rPr>
        <w:t xml:space="preserve">a few </w:t>
      </w:r>
      <w:r w:rsidR="00FA61ED">
        <w:rPr>
          <w:bCs/>
        </w:rPr>
        <w:t>influential words from the</w:t>
      </w:r>
      <w:r w:rsidR="00686518">
        <w:rPr>
          <w:bCs/>
        </w:rPr>
        <w:t xml:space="preserve"> whole sentence and assign a tag for each part of speech</w:t>
      </w:r>
      <w:r w:rsidR="00451D73">
        <w:rPr>
          <w:bCs/>
        </w:rPr>
        <w:t>, The clean_text attributes contains the public tweets (string) and category (numerical -</w:t>
      </w:r>
      <w:r w:rsidR="003C28C8">
        <w:rPr>
          <w:bCs/>
        </w:rPr>
        <w:t>1</w:t>
      </w:r>
      <w:r w:rsidR="00451D73">
        <w:rPr>
          <w:bCs/>
        </w:rPr>
        <w:t>&lt;</w:t>
      </w:r>
      <w:r w:rsidR="003C28C8">
        <w:rPr>
          <w:bCs/>
        </w:rPr>
        <w:t>x&lt;1</w:t>
      </w:r>
      <w:r w:rsidR="00451D73">
        <w:rPr>
          <w:bCs/>
        </w:rPr>
        <w:t>)</w:t>
      </w:r>
      <w:r w:rsidR="003C28C8">
        <w:rPr>
          <w:bCs/>
        </w:rPr>
        <w:t xml:space="preserve"> and category defines the mapped sentiment (Negative (-1)</w:t>
      </w:r>
      <w:r w:rsidR="00502B8F">
        <w:rPr>
          <w:bCs/>
        </w:rPr>
        <w:t>, Positive (+1), Neutral (0))</w:t>
      </w:r>
      <w:r w:rsidR="00686518">
        <w:rPr>
          <w:bCs/>
        </w:rPr>
        <w:t>. Then, each adjective words in the text will finally determine the sentiment from the text.</w:t>
      </w:r>
      <w:r w:rsidR="00637AC5">
        <w:rPr>
          <w:bCs/>
        </w:rPr>
        <w:t xml:space="preserve"> However, Fig</w:t>
      </w:r>
      <w:r w:rsidR="00D03157">
        <w:rPr>
          <w:bCs/>
        </w:rPr>
        <w:t xml:space="preserve">. 3 displays the ML and DL model </w:t>
      </w:r>
      <w:r w:rsidR="000A2C10">
        <w:rPr>
          <w:bCs/>
        </w:rPr>
        <w:t>architecture</w:t>
      </w:r>
      <w:r w:rsidR="00D03157">
        <w:rPr>
          <w:bCs/>
        </w:rPr>
        <w:t xml:space="preserve"> for sentiment analysis.</w:t>
      </w:r>
      <w:r w:rsidR="000A2C10">
        <w:rPr>
          <w:bCs/>
        </w:rPr>
        <w:t xml:space="preserve"> Please be noted that, difference between ML and DL is that, DL does not any feature extraction </w:t>
      </w:r>
      <w:r w:rsidR="00F705E5">
        <w:rPr>
          <w:bCs/>
        </w:rPr>
        <w:t>process, it already embedded in the first layer (Embedded) of LSTM. But, for ML, we have the flexibility to choose our feature extractor</w:t>
      </w:r>
      <w:r w:rsidR="00A6558B">
        <w:rPr>
          <w:bCs/>
        </w:rPr>
        <w:t xml:space="preserve"> </w:t>
      </w:r>
      <w:r w:rsidR="00F705E5">
        <w:rPr>
          <w:bCs/>
        </w:rPr>
        <w:t>(Countvectorizer – Acc- 7</w:t>
      </w:r>
      <w:r w:rsidR="00F30A3A">
        <w:rPr>
          <w:bCs/>
        </w:rPr>
        <w:t>5</w:t>
      </w:r>
      <w:r w:rsidR="00F705E5">
        <w:rPr>
          <w:bCs/>
        </w:rPr>
        <w:t>%)</w:t>
      </w:r>
      <w:r w:rsidR="00F30A3A">
        <w:rPr>
          <w:bCs/>
        </w:rPr>
        <w:t>. On the other</w:t>
      </w:r>
      <w:r w:rsidR="00875B22">
        <w:rPr>
          <w:bCs/>
        </w:rPr>
        <w:t xml:space="preserve"> </w:t>
      </w:r>
      <w:r w:rsidR="00F30A3A">
        <w:rPr>
          <w:bCs/>
        </w:rPr>
        <w:t>hand,  TFIDF</w:t>
      </w:r>
      <w:r w:rsidR="00875B22">
        <w:rPr>
          <w:bCs/>
        </w:rPr>
        <w:t xml:space="preserve"> and Hash verctorizer</w:t>
      </w:r>
      <w:r w:rsidR="00F30A3A">
        <w:rPr>
          <w:bCs/>
        </w:rPr>
        <w:t xml:space="preserve"> shows lower accuracy</w:t>
      </w:r>
      <w:r w:rsidR="00875B22">
        <w:rPr>
          <w:bCs/>
        </w:rPr>
        <w:t xml:space="preserve"> for machine learning models.</w:t>
      </w:r>
      <w:r w:rsidR="00A6558B">
        <w:rPr>
          <w:bCs/>
        </w:rPr>
        <w:t xml:space="preserve"> One important thing</w:t>
      </w:r>
      <w:r w:rsidR="00444443">
        <w:rPr>
          <w:bCs/>
        </w:rPr>
        <w:t xml:space="preserve"> we need to mention that, we need to do data cleaning and dropping the missing/ duplicate samples before </w:t>
      </w:r>
      <w:r w:rsidR="008C2493">
        <w:rPr>
          <w:bCs/>
        </w:rPr>
        <w:t>extracting the features. Then , we need to</w:t>
      </w:r>
      <w:r w:rsidR="0010127C">
        <w:rPr>
          <w:bCs/>
        </w:rPr>
        <w:t xml:space="preserve"> apply lowercase for the symmetry and</w:t>
      </w:r>
      <w:r w:rsidR="008C2493">
        <w:rPr>
          <w:bCs/>
        </w:rPr>
        <w:t xml:space="preserve"> do </w:t>
      </w:r>
      <w:r w:rsidR="000A2D87">
        <w:rPr>
          <w:bCs/>
        </w:rPr>
        <w:t xml:space="preserve">eliminate the </w:t>
      </w:r>
      <w:r w:rsidR="000A2D87">
        <w:rPr>
          <w:bCs/>
        </w:rPr>
        <w:lastRenderedPageBreak/>
        <w:t>stop words (unwanted words – articles, preposition, conjunctions ,etc) from the data by using regex command in python</w:t>
      </w:r>
      <w:r w:rsidR="005E366B">
        <w:rPr>
          <w:bCs/>
        </w:rPr>
        <w:t>. To know more, please</w:t>
      </w:r>
      <w:r w:rsidR="0010127C">
        <w:rPr>
          <w:bCs/>
        </w:rPr>
        <w:t xml:space="preserve"> refer to as </w:t>
      </w:r>
      <w:r w:rsidR="007F777F">
        <w:rPr>
          <w:bCs/>
        </w:rPr>
        <w:t>Supplementary</w:t>
      </w:r>
      <w:r w:rsidR="0010127C">
        <w:rPr>
          <w:bCs/>
        </w:rPr>
        <w:t xml:space="preserve"> material </w:t>
      </w:r>
      <w:r w:rsidR="005E366B">
        <w:rPr>
          <w:bCs/>
        </w:rPr>
        <w:t xml:space="preserve">slides (Page  </w:t>
      </w:r>
      <w:r w:rsidR="00836910">
        <w:rPr>
          <w:bCs/>
        </w:rPr>
        <w:t>5</w:t>
      </w:r>
      <w:r w:rsidR="00E45848">
        <w:rPr>
          <w:bCs/>
        </w:rPr>
        <w:t>-8</w:t>
      </w:r>
      <w:r w:rsidR="005E366B">
        <w:rPr>
          <w:bCs/>
        </w:rPr>
        <w:t>)</w:t>
      </w:r>
      <w:r w:rsidR="007F777F">
        <w:rPr>
          <w:bCs/>
        </w:rPr>
        <w:t>. After feature scaling, we split the data in 40</w:t>
      </w:r>
      <w:r w:rsidR="008D0058">
        <w:rPr>
          <w:bCs/>
        </w:rPr>
        <w:t>%</w:t>
      </w:r>
      <w:r w:rsidR="007F777F">
        <w:rPr>
          <w:bCs/>
        </w:rPr>
        <w:t>:</w:t>
      </w:r>
      <w:r w:rsidR="008D0058">
        <w:rPr>
          <w:bCs/>
        </w:rPr>
        <w:t xml:space="preserve"> </w:t>
      </w:r>
      <w:r w:rsidR="007F777F">
        <w:rPr>
          <w:bCs/>
        </w:rPr>
        <w:t>40</w:t>
      </w:r>
      <w:r w:rsidR="008D0058">
        <w:rPr>
          <w:bCs/>
        </w:rPr>
        <w:t>%</w:t>
      </w:r>
      <w:r w:rsidR="007F777F">
        <w:rPr>
          <w:bCs/>
        </w:rPr>
        <w:t>:</w:t>
      </w:r>
      <w:r w:rsidR="008D0058">
        <w:rPr>
          <w:bCs/>
        </w:rPr>
        <w:t xml:space="preserve"> </w:t>
      </w:r>
      <w:r w:rsidR="007F777F">
        <w:rPr>
          <w:bCs/>
        </w:rPr>
        <w:t>20</w:t>
      </w:r>
      <w:r w:rsidR="008D0058">
        <w:rPr>
          <w:bCs/>
        </w:rPr>
        <w:t>%</w:t>
      </w:r>
      <w:r w:rsidR="007F777F">
        <w:rPr>
          <w:bCs/>
        </w:rPr>
        <w:t xml:space="preserve"> ration respectively to </w:t>
      </w:r>
      <w:r w:rsidR="003E4634">
        <w:rPr>
          <w:bCs/>
        </w:rPr>
        <w:t>train, validation, and test set for both ML and DL approach.</w:t>
      </w:r>
      <w:r w:rsidR="00241512">
        <w:rPr>
          <w:bCs/>
        </w:rPr>
        <w:t xml:space="preserve"> </w:t>
      </w:r>
      <w:r w:rsidR="00C61A10">
        <w:rPr>
          <w:bCs/>
        </w:rPr>
        <w:t>Let’s</w:t>
      </w:r>
      <w:r w:rsidR="00A703AF">
        <w:rPr>
          <w:bCs/>
        </w:rPr>
        <w:t xml:space="preserve"> summarize the</w:t>
      </w:r>
      <w:r w:rsidR="00186C67">
        <w:rPr>
          <w:bCs/>
        </w:rPr>
        <w:t xml:space="preserve"> overall</w:t>
      </w:r>
      <w:r w:rsidR="00A703AF">
        <w:rPr>
          <w:bCs/>
        </w:rPr>
        <w:t xml:space="preserve"> approach-</w:t>
      </w:r>
    </w:p>
    <w:p w14:paraId="0FBB111A" w14:textId="4342541F" w:rsidR="00A703AF" w:rsidRPr="00A703AF" w:rsidRDefault="00A703AF" w:rsidP="00186C67">
      <w:pPr>
        <w:pStyle w:val="ListParagraph"/>
        <w:numPr>
          <w:ilvl w:val="0"/>
          <w:numId w:val="17"/>
        </w:numPr>
        <w:jc w:val="both"/>
        <w:rPr>
          <w:bCs/>
        </w:rPr>
      </w:pPr>
      <w:r w:rsidRPr="00A703AF">
        <w:rPr>
          <w:bCs/>
        </w:rPr>
        <w:t>Data</w:t>
      </w:r>
      <w:r>
        <w:rPr>
          <w:bCs/>
        </w:rPr>
        <w:t xml:space="preserve"> splitting</w:t>
      </w:r>
      <w:r w:rsidRPr="00A703AF">
        <w:rPr>
          <w:bCs/>
        </w:rPr>
        <w:t>: 40%, 40%, 20%</w:t>
      </w:r>
      <w:r>
        <w:rPr>
          <w:bCs/>
        </w:rPr>
        <w:t xml:space="preserve"> respectively </w:t>
      </w:r>
      <w:r w:rsidRPr="00A703AF">
        <w:rPr>
          <w:bCs/>
        </w:rPr>
        <w:t xml:space="preserve">train, validation, </w:t>
      </w:r>
      <w:r>
        <w:rPr>
          <w:bCs/>
        </w:rPr>
        <w:t xml:space="preserve">and </w:t>
      </w:r>
      <w:r w:rsidRPr="00A703AF">
        <w:rPr>
          <w:bCs/>
        </w:rPr>
        <w:t>test</w:t>
      </w:r>
      <w:r>
        <w:rPr>
          <w:bCs/>
        </w:rPr>
        <w:t>.</w:t>
      </w:r>
    </w:p>
    <w:p w14:paraId="168BC2B4" w14:textId="265DE076" w:rsidR="00A703AF" w:rsidRPr="00A703AF" w:rsidRDefault="00A703AF" w:rsidP="00186C67">
      <w:pPr>
        <w:pStyle w:val="ListParagraph"/>
        <w:numPr>
          <w:ilvl w:val="0"/>
          <w:numId w:val="17"/>
        </w:numPr>
        <w:jc w:val="both"/>
        <w:rPr>
          <w:bCs/>
        </w:rPr>
      </w:pPr>
      <w:r>
        <w:rPr>
          <w:bCs/>
        </w:rPr>
        <w:t xml:space="preserve">Improved </w:t>
      </w:r>
      <w:r w:rsidRPr="00A703AF">
        <w:rPr>
          <w:bCs/>
        </w:rPr>
        <w:t>Accuracy</w:t>
      </w:r>
      <w:r>
        <w:rPr>
          <w:bCs/>
        </w:rPr>
        <w:t>:</w:t>
      </w:r>
      <w:r w:rsidRPr="00A703AF">
        <w:rPr>
          <w:bCs/>
        </w:rPr>
        <w:t xml:space="preserve"> Bi LSTM 93% &gt; SVM (89%) &gt; Naïve Bayes (75%)</w:t>
      </w:r>
    </w:p>
    <w:p w14:paraId="0AB925F9" w14:textId="5F21D004" w:rsidR="00A703AF" w:rsidRPr="00A703AF" w:rsidRDefault="00A703AF" w:rsidP="00186C67">
      <w:pPr>
        <w:pStyle w:val="ListParagraph"/>
        <w:numPr>
          <w:ilvl w:val="0"/>
          <w:numId w:val="17"/>
        </w:numPr>
        <w:jc w:val="both"/>
        <w:rPr>
          <w:bCs/>
        </w:rPr>
      </w:pPr>
      <w:r>
        <w:rPr>
          <w:bCs/>
        </w:rPr>
        <w:t xml:space="preserve">For, </w:t>
      </w:r>
      <w:r w:rsidRPr="00A703AF">
        <w:rPr>
          <w:bCs/>
        </w:rPr>
        <w:t>Bi-LSTM</w:t>
      </w:r>
      <w:r>
        <w:rPr>
          <w:bCs/>
        </w:rPr>
        <w:t xml:space="preserve">, </w:t>
      </w:r>
      <w:r w:rsidRPr="00A703AF">
        <w:rPr>
          <w:bCs/>
        </w:rPr>
        <w:t xml:space="preserve">Dense (128) </w:t>
      </w:r>
      <w:r>
        <w:rPr>
          <w:bCs/>
        </w:rPr>
        <w:t>provides</w:t>
      </w:r>
      <w:r w:rsidRPr="00A703AF">
        <w:rPr>
          <w:bCs/>
        </w:rPr>
        <w:t xml:space="preserve"> an accuracy of 93%, </w:t>
      </w:r>
      <w:r w:rsidR="00A10514" w:rsidRPr="00A703AF">
        <w:rPr>
          <w:bCs/>
        </w:rPr>
        <w:t xml:space="preserve">256 </w:t>
      </w:r>
      <w:r w:rsidR="00A10514">
        <w:rPr>
          <w:bCs/>
        </w:rPr>
        <w:t>gives</w:t>
      </w:r>
      <w:r w:rsidR="00AB5218">
        <w:rPr>
          <w:bCs/>
        </w:rPr>
        <w:t xml:space="preserve"> </w:t>
      </w:r>
      <w:r w:rsidRPr="00A703AF">
        <w:rPr>
          <w:bCs/>
        </w:rPr>
        <w:t>75</w:t>
      </w:r>
      <w:r w:rsidR="0001522E" w:rsidRPr="00A703AF">
        <w:rPr>
          <w:bCs/>
        </w:rPr>
        <w:t>%</w:t>
      </w:r>
      <w:r w:rsidR="0001522E">
        <w:rPr>
          <w:bCs/>
        </w:rPr>
        <w:t>,</w:t>
      </w:r>
      <w:r w:rsidRPr="00A703AF">
        <w:rPr>
          <w:bCs/>
        </w:rPr>
        <w:t xml:space="preserve"> 64 </w:t>
      </w:r>
      <w:r w:rsidR="00AB5218">
        <w:rPr>
          <w:bCs/>
        </w:rPr>
        <w:t xml:space="preserve">depicts </w:t>
      </w:r>
      <w:r w:rsidRPr="00A703AF">
        <w:rPr>
          <w:bCs/>
        </w:rPr>
        <w:t>72%</w:t>
      </w:r>
    </w:p>
    <w:p w14:paraId="7BF265DE" w14:textId="687C22D7" w:rsidR="00A703AF" w:rsidRPr="00A703AF" w:rsidRDefault="00AB5218" w:rsidP="00186C67">
      <w:pPr>
        <w:pStyle w:val="ListParagraph"/>
        <w:numPr>
          <w:ilvl w:val="0"/>
          <w:numId w:val="17"/>
        </w:numPr>
        <w:jc w:val="both"/>
        <w:rPr>
          <w:bCs/>
        </w:rPr>
      </w:pPr>
      <w:r>
        <w:rPr>
          <w:bCs/>
        </w:rPr>
        <w:t xml:space="preserve">For SVM, we use </w:t>
      </w:r>
      <w:r w:rsidR="00A703AF" w:rsidRPr="00A703AF">
        <w:rPr>
          <w:bCs/>
        </w:rPr>
        <w:t xml:space="preserve">Countvectorizer </w:t>
      </w:r>
      <w:r>
        <w:rPr>
          <w:bCs/>
        </w:rPr>
        <w:t>with</w:t>
      </w:r>
      <w:r w:rsidR="00A703AF" w:rsidRPr="00A703AF">
        <w:rPr>
          <w:bCs/>
        </w:rPr>
        <w:t xml:space="preserve"> accuracy of 89% (alpha = 1.0, L2 </w:t>
      </w:r>
      <w:r w:rsidR="003824B3" w:rsidRPr="00A703AF">
        <w:rPr>
          <w:bCs/>
        </w:rPr>
        <w:t>regularize</w:t>
      </w:r>
      <w:r w:rsidR="00A703AF" w:rsidRPr="00A703AF">
        <w:rPr>
          <w:bCs/>
        </w:rPr>
        <w:t>, Tol</w:t>
      </w:r>
      <w:r w:rsidR="003824B3">
        <w:rPr>
          <w:bCs/>
        </w:rPr>
        <w:t>erance</w:t>
      </w:r>
      <w:r w:rsidR="00A703AF" w:rsidRPr="00A703AF">
        <w:rPr>
          <w:bCs/>
        </w:rPr>
        <w:t xml:space="preserve"> 1e-5, ), TfidfVectorizer(73%), HashingVectorizer (63%)</w:t>
      </w:r>
    </w:p>
    <w:p w14:paraId="3FEEBB69" w14:textId="14411B18" w:rsidR="00C61A10" w:rsidRDefault="00A7683B" w:rsidP="00C61A10">
      <w:pPr>
        <w:pStyle w:val="ListParagraph"/>
        <w:numPr>
          <w:ilvl w:val="0"/>
          <w:numId w:val="17"/>
        </w:numPr>
        <w:jc w:val="both"/>
        <w:rPr>
          <w:bCs/>
        </w:rPr>
      </w:pP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5FCAF2A" wp14:editId="12990AD4">
                <wp:simplePos x="0" y="0"/>
                <wp:positionH relativeFrom="column">
                  <wp:posOffset>0</wp:posOffset>
                </wp:positionH>
                <wp:positionV relativeFrom="paragraph">
                  <wp:posOffset>347345</wp:posOffset>
                </wp:positionV>
                <wp:extent cx="6048375" cy="3495675"/>
                <wp:effectExtent l="0" t="0" r="9525" b="9525"/>
                <wp:wrapTight wrapText="bothSides">
                  <wp:wrapPolygon edited="0">
                    <wp:start x="10817" y="0"/>
                    <wp:lineTo x="272" y="589"/>
                    <wp:lineTo x="272" y="3767"/>
                    <wp:lineTo x="0" y="5062"/>
                    <wp:lineTo x="0" y="7769"/>
                    <wp:lineTo x="204" y="21541"/>
                    <wp:lineTo x="9252" y="21541"/>
                    <wp:lineTo x="21226" y="21541"/>
                    <wp:lineTo x="21362" y="10476"/>
                    <wp:lineTo x="21022" y="10241"/>
                    <wp:lineTo x="17688" y="9417"/>
                    <wp:lineTo x="17824" y="8711"/>
                    <wp:lineTo x="16736" y="8475"/>
                    <wp:lineTo x="8980" y="7534"/>
                    <wp:lineTo x="8980" y="5650"/>
                    <wp:lineTo x="21566" y="4473"/>
                    <wp:lineTo x="21566" y="589"/>
                    <wp:lineTo x="12246" y="0"/>
                    <wp:lineTo x="10817" y="0"/>
                  </wp:wrapPolygon>
                </wp:wrapTight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75" cy="3495675"/>
                          <a:chOff x="0" y="0"/>
                          <a:chExt cx="6048375" cy="3495675"/>
                        </a:xfrm>
                      </wpg:grpSpPr>
                      <pic:pic xmlns:pic="http://schemas.openxmlformats.org/drawingml/2006/picture">
                        <pic:nvPicPr>
                          <pic:cNvPr id="18" name="Picture 17">
                            <a:extLst>
                              <a:ext uri="{FF2B5EF4-FFF2-40B4-BE49-F238E27FC236}">
                                <a16:creationId xmlns:a16="http://schemas.microsoft.com/office/drawing/2014/main" id="{91D2678C-3499-2279-5144-8565FCF611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104775"/>
                            <a:ext cx="5943600" cy="61595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5929630" cy="3495675"/>
                            <a:chOff x="0" y="0"/>
                            <a:chExt cx="5929630" cy="3495675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19" descr="Text&#10;&#10;Description automatically generated">
                              <a:extLst>
                                <a:ext uri="{FF2B5EF4-FFF2-40B4-BE49-F238E27FC236}">
                                  <a16:creationId xmlns:a16="http://schemas.microsoft.com/office/drawing/2014/main" id="{D772EE40-7F7C-1DDD-B1F2-626F0B4F8B3D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25" y="828675"/>
                              <a:ext cx="2416810" cy="26517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9" name="Picture 58" descr="Table&#10;&#10;Description automatically generated">
                              <a:extLst>
                                <a:ext uri="{FF2B5EF4-FFF2-40B4-BE49-F238E27FC236}">
                                  <a16:creationId xmlns:a16="http://schemas.microsoft.com/office/drawing/2014/main" id="{09395408-4B2A-AEF4-4F39-444CB9BA715A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28900" y="1666875"/>
                              <a:ext cx="3300730" cy="18288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" name="Text Box 9"/>
                          <wps:cNvSpPr txBox="1"/>
                          <wps:spPr>
                            <a:xfrm>
                              <a:off x="3067050" y="0"/>
                              <a:ext cx="3429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E991DB" w14:textId="185D0457" w:rsidR="006F677A" w:rsidRDefault="006F677A">
                                <w:r>
                                  <w:t>(a)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0" y="819150"/>
                              <a:ext cx="561975" cy="438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8BFC71" w14:textId="5DEED79C" w:rsidR="006F677A" w:rsidRDefault="006F677A" w:rsidP="006F677A">
                                <w:r>
                                  <w:t>(</w:t>
                                </w:r>
                                <w:r>
                                  <w:t>b)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4362450" y="1409700"/>
                              <a:ext cx="561975" cy="438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6598B" w14:textId="143F16DD" w:rsidR="006F677A" w:rsidRDefault="006F677A" w:rsidP="006F677A">
                                <w:r>
                                  <w:t>(</w:t>
                                </w:r>
                                <w:r>
                                  <w:t>c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FCAF2A" id="Group 13" o:spid="_x0000_s1026" style="position:absolute;left:0;text-align:left;margin-left:0;margin-top:27.35pt;width:476.25pt;height:275.25pt;z-index:251668480" coordsize="60483,34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1047;top:1047;width:59436;height:6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">
                  <v:imagedata r:id="rId15" o:title=""/>
                </v:shape>
                <v:group id="Group 12" o:spid="_x0000_s1028" style="position:absolute;width:59296;height:34956" coordsize="59296,34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Picture 19" o:spid="_x0000_s1029" type="#_x0000_t75" alt="Text&#10;&#10;Description automatically generated" style="position:absolute;left:857;top:8286;width:24168;height:26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">
                    <v:imagedata r:id="rId16" o:title="Text&#10;&#10;Description automatically generated"/>
                  </v:shape>
                  <v:shape id="Picture 58" o:spid="_x0000_s1030" type="#_x0000_t75" alt="Table&#10;&#10;Description automatically generated" style="position:absolute;left:26289;top:16668;width:3300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">
                    <v:imagedata r:id="rId17" o:title="Table&#10;&#10;Description automatically generate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1" type="#_x0000_t202" style="position:absolute;left:30670;width:342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<v:textbox>
                      <w:txbxContent>
                        <w:p w14:paraId="24E991DB" w14:textId="185D0457" w:rsidR="006F677A" w:rsidRDefault="006F677A">
                          <w:r>
                            <w:t>(a)</w:t>
                          </w:r>
                        </w:p>
                      </w:txbxContent>
                    </v:textbox>
                  </v:shape>
                  <v:shape id="Text Box 10" o:spid="_x0000_s1032" type="#_x0000_t202" style="position:absolute;top:8191;width:5619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<v:textbox>
                      <w:txbxContent>
                        <w:p w14:paraId="608BFC71" w14:textId="5DEED79C" w:rsidR="006F677A" w:rsidRDefault="006F677A" w:rsidP="006F677A">
                          <w:r>
                            <w:t>(</w:t>
                          </w:r>
                          <w:r>
                            <w:t>b)</w:t>
                          </w:r>
                        </w:p>
                      </w:txbxContent>
                    </v:textbox>
                  </v:shape>
                  <v:shape id="Text Box 11" o:spid="_x0000_s1033" type="#_x0000_t202" style="position:absolute;left:43624;top:14097;width:5620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14:paraId="4F86598B" w14:textId="143F16DD" w:rsidR="006F677A" w:rsidRDefault="006F677A" w:rsidP="006F677A">
                          <w:r>
                            <w:t>(</w:t>
                          </w:r>
                          <w:r>
                            <w:t>c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  <w:r w:rsidR="003824B3">
        <w:rPr>
          <w:bCs/>
        </w:rPr>
        <w:t xml:space="preserve">In </w:t>
      </w:r>
      <w:r w:rsidR="00A703AF" w:rsidRPr="00A703AF">
        <w:rPr>
          <w:bCs/>
        </w:rPr>
        <w:t>Naïve Bayes</w:t>
      </w:r>
      <w:r w:rsidR="003824B3">
        <w:rPr>
          <w:bCs/>
        </w:rPr>
        <w:t xml:space="preserve">, </w:t>
      </w:r>
      <w:r w:rsidR="00A703AF" w:rsidRPr="00A703AF">
        <w:rPr>
          <w:bCs/>
        </w:rPr>
        <w:t xml:space="preserve">alpha =1.0, 10 fold </w:t>
      </w:r>
      <w:r w:rsidR="003824B3">
        <w:rPr>
          <w:bCs/>
        </w:rPr>
        <w:t>puts</w:t>
      </w:r>
      <w:r w:rsidR="00A703AF" w:rsidRPr="00A703AF">
        <w:rPr>
          <w:bCs/>
        </w:rPr>
        <w:t xml:space="preserve"> </w:t>
      </w:r>
      <w:r w:rsidR="00316D32">
        <w:rPr>
          <w:bCs/>
        </w:rPr>
        <w:t xml:space="preserve">an accuracy </w:t>
      </w:r>
      <w:r w:rsidR="00A703AF" w:rsidRPr="00A703AF">
        <w:rPr>
          <w:bCs/>
        </w:rPr>
        <w:t>75%</w:t>
      </w:r>
      <w:r w:rsidR="003824B3">
        <w:rPr>
          <w:bCs/>
        </w:rPr>
        <w:t xml:space="preserve"> </w:t>
      </w:r>
      <w:r w:rsidR="00A703AF" w:rsidRPr="00A703AF">
        <w:rPr>
          <w:bCs/>
        </w:rPr>
        <w:t xml:space="preserve">, </w:t>
      </w:r>
      <w:r w:rsidR="00316D32">
        <w:rPr>
          <w:bCs/>
        </w:rPr>
        <w:t xml:space="preserve"> for </w:t>
      </w:r>
      <w:r w:rsidR="00A703AF" w:rsidRPr="00A703AF">
        <w:rPr>
          <w:bCs/>
        </w:rPr>
        <w:t xml:space="preserve">alpha =2.0, 5 fold </w:t>
      </w:r>
      <w:r w:rsidR="00316D32">
        <w:rPr>
          <w:bCs/>
        </w:rPr>
        <w:t>gives</w:t>
      </w:r>
      <w:r w:rsidR="00A703AF" w:rsidRPr="00A703AF">
        <w:rPr>
          <w:bCs/>
        </w:rPr>
        <w:t xml:space="preserve"> 69%</w:t>
      </w:r>
    </w:p>
    <w:p w14:paraId="20B9246A" w14:textId="72589F92" w:rsidR="00A7683B" w:rsidRDefault="00A7683B" w:rsidP="00A7683B">
      <w:pPr>
        <w:jc w:val="both"/>
        <w:rPr>
          <w:bCs/>
        </w:rPr>
      </w:pPr>
    </w:p>
    <w:p w14:paraId="4CEEA4D7" w14:textId="7A36AF3B" w:rsidR="00A7683B" w:rsidRDefault="00A7683B" w:rsidP="00A7683B">
      <w:pPr>
        <w:jc w:val="both"/>
        <w:rPr>
          <w:bCs/>
        </w:rPr>
      </w:pPr>
    </w:p>
    <w:p w14:paraId="1EED768D" w14:textId="16E9CC7A" w:rsidR="00A7683B" w:rsidRDefault="00A7683B" w:rsidP="00A7683B">
      <w:pPr>
        <w:jc w:val="both"/>
        <w:rPr>
          <w:bCs/>
        </w:rPr>
      </w:pPr>
    </w:p>
    <w:p w14:paraId="079866F0" w14:textId="1636B67F" w:rsidR="00985BE3" w:rsidRPr="001F55EE" w:rsidRDefault="001F55EE" w:rsidP="001F55EE">
      <w:pPr>
        <w:jc w:val="center"/>
      </w:pPr>
      <w:r>
        <w:t xml:space="preserve">Fig </w:t>
      </w:r>
      <w:r>
        <w:t>5</w:t>
      </w:r>
      <w:r>
        <w:t xml:space="preserve">: </w:t>
      </w:r>
      <w:r>
        <w:t>(a) Tuned parameter</w:t>
      </w:r>
      <w:r w:rsidR="00A3226E">
        <w:t xml:space="preserve">s for Naïve Bayes, (b) SVM, and (c) </w:t>
      </w:r>
      <w:r w:rsidR="00732F12">
        <w:t>Bi-LSTM models.</w:t>
      </w:r>
    </w:p>
    <w:p w14:paraId="06B42851" w14:textId="1D847B36" w:rsidR="00A7683B" w:rsidRPr="00A7683B" w:rsidRDefault="001F55EE" w:rsidP="001F55EE">
      <w:pPr>
        <w:pStyle w:val="Heading1"/>
        <w:numPr>
          <w:ilvl w:val="0"/>
          <w:numId w:val="0"/>
        </w:numPr>
      </w:pPr>
      <w:r>
        <w:t>Result Analysis</w:t>
      </w:r>
    </w:p>
    <w:p w14:paraId="1F67CAAD" w14:textId="50E16BCA" w:rsidR="00732F12" w:rsidRDefault="00732F12" w:rsidP="00DC75E9">
      <w:pPr>
        <w:jc w:val="both"/>
      </w:pPr>
      <w:r>
        <w:t>After testing the model, we display the confusion matrix for</w:t>
      </w:r>
      <w:r w:rsidR="00DA7FF4">
        <w:t xml:space="preserve"> each algorithm. Here we, found th</w:t>
      </w:r>
      <w:r w:rsidR="00D8009E">
        <w:t xml:space="preserve">at positive and neutral tweets </w:t>
      </w:r>
      <w:r w:rsidR="00A10514">
        <w:t>depict</w:t>
      </w:r>
      <w:r w:rsidR="00D8009E">
        <w:t xml:space="preserve"> </w:t>
      </w:r>
      <w:r w:rsidR="00A10514">
        <w:t>more confusion to the model training are depicted in Fig. 4.</w:t>
      </w:r>
      <w:r>
        <w:t xml:space="preserve"> </w:t>
      </w:r>
    </w:p>
    <w:p w14:paraId="63DA085E" w14:textId="56F68E97" w:rsidR="00FD093A" w:rsidRDefault="00FD093A" w:rsidP="00DC75E9">
      <w:pPr>
        <w:jc w:val="both"/>
      </w:pPr>
      <w:r>
        <w:t xml:space="preserve">We considered 10-fold cross validation both for Naïve Bayes and SVM </w:t>
      </w:r>
      <w:r w:rsidR="003F61A6">
        <w:t xml:space="preserve">to avoid over fitting problem </w:t>
      </w:r>
      <w:r w:rsidR="006216C0">
        <w:t>and</w:t>
      </w:r>
      <w:r>
        <w:t xml:space="preserve"> used validation set to </w:t>
      </w:r>
      <w:r w:rsidR="00A7683B">
        <w:t>tune</w:t>
      </w:r>
      <w:r>
        <w:t xml:space="preserve"> the model hyperparameters</w:t>
      </w:r>
      <w:r w:rsidR="003F61A6">
        <w:t>.</w:t>
      </w:r>
      <w:r w:rsidR="006216C0">
        <w:t xml:space="preserve"> The tuned hyperparameters for the model are resulted in Fig. 5. </w:t>
      </w:r>
    </w:p>
    <w:p w14:paraId="4BC916C3" w14:textId="06E987BE" w:rsidR="006216C0" w:rsidRDefault="00AB1A64" w:rsidP="00DC75E9">
      <w:pPr>
        <w:jc w:val="both"/>
      </w:pPr>
      <w:r>
        <w:t>Overall</w:t>
      </w:r>
      <w:r w:rsidR="00911E4D">
        <w:t xml:space="preserve">, we compile the code </w:t>
      </w:r>
      <w:r w:rsidR="006E52AF">
        <w:t>on</w:t>
      </w:r>
      <w:r w:rsidR="00911E4D">
        <w:t xml:space="preserve"> Core-i9, 16 </w:t>
      </w:r>
      <w:r w:rsidR="00C91A21">
        <w:t>GB, RTX</w:t>
      </w:r>
      <w:r w:rsidR="00911E4D">
        <w:t xml:space="preserve"> 3050Ti </w:t>
      </w:r>
      <w:r w:rsidR="0060161E">
        <w:t>architecture</w:t>
      </w:r>
      <w:r w:rsidR="006E52AF">
        <w:t xml:space="preserve">. All the processing time are resulted in </w:t>
      </w:r>
      <w:r w:rsidR="0060161E">
        <w:t xml:space="preserve">the same machine architecture for </w:t>
      </w:r>
      <w:r w:rsidR="00047B7C">
        <w:t xml:space="preserve">whole data sets of </w:t>
      </w:r>
      <w:r w:rsidR="0060161E">
        <w:t>162K tweets.</w:t>
      </w:r>
      <w:r w:rsidR="00911E4D">
        <w:t xml:space="preserve"> </w:t>
      </w:r>
      <w:r w:rsidR="00EF7274">
        <w:t xml:space="preserve">All the performance </w:t>
      </w:r>
      <w:r w:rsidR="00EF7274">
        <w:lastRenderedPageBreak/>
        <w:t>comparison is done on testing set</w:t>
      </w:r>
      <w:r w:rsidR="00A97309">
        <w:t xml:space="preserve"> (32K tweets 20% of the whole dataset)</w:t>
      </w:r>
      <w:r w:rsidR="00EF7274">
        <w:t xml:space="preserve"> </w:t>
      </w:r>
      <w:r w:rsidR="00DC75E9">
        <w:t xml:space="preserve">is depicted in </w:t>
      </w:r>
      <w:r w:rsidR="00EF7274">
        <w:t>Fig. 6</w:t>
      </w:r>
      <w:r w:rsidR="00DC75E9">
        <w:t>.</w:t>
      </w:r>
      <w:r w:rsidR="00081B07">
        <w:t xml:space="preserve"> The </w:t>
      </w:r>
      <w:r w:rsidR="009E7A15">
        <w:t>most used</w:t>
      </w:r>
      <w:r w:rsidR="00081B07">
        <w:t xml:space="preserve"> buzzword</w:t>
      </w:r>
      <w:r w:rsidR="00150F79">
        <w:t>s</w:t>
      </w:r>
      <w:r w:rsidR="00081B07">
        <w:t xml:space="preserve"> are </w:t>
      </w:r>
      <w:r w:rsidR="0075043B">
        <w:t>demonstrated as word cloud</w:t>
      </w:r>
      <w:r w:rsidR="00150F79">
        <w:t xml:space="preserve"> is showed in Fig. 7</w:t>
      </w:r>
      <w:r w:rsidR="009E7A15">
        <w:t xml:space="preserve"> (left)</w:t>
      </w:r>
    </w:p>
    <w:p w14:paraId="3AA269D8" w14:textId="276B3A85" w:rsidR="005D6D22" w:rsidRDefault="005D6D22" w:rsidP="00FD093A">
      <w:r>
        <w:rPr>
          <w:noProof/>
        </w:rPr>
        <w:drawing>
          <wp:inline distT="0" distB="0" distL="0" distR="0" wp14:anchorId="5FFE9CA8" wp14:editId="66B0CB11">
            <wp:extent cx="5943600" cy="92011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9DBD" w14:textId="4D8DB579" w:rsidR="00EF7274" w:rsidRDefault="00EF7274" w:rsidP="00EF7274">
      <w:pPr>
        <w:jc w:val="both"/>
        <w:rPr>
          <w:bCs/>
        </w:rPr>
      </w:pPr>
    </w:p>
    <w:p w14:paraId="136D3EDE" w14:textId="70F4F374" w:rsidR="00EF7274" w:rsidRDefault="004D2E15" w:rsidP="00EF7274">
      <w:pPr>
        <w:jc w:val="center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D6DA785" wp14:editId="523F270E">
            <wp:simplePos x="0" y="0"/>
            <wp:positionH relativeFrom="margin">
              <wp:posOffset>476250</wp:posOffset>
            </wp:positionH>
            <wp:positionV relativeFrom="paragraph">
              <wp:posOffset>1352550</wp:posOffset>
            </wp:positionV>
            <wp:extent cx="2441448" cy="1609344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48" cy="1609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2E15"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366CBE0" wp14:editId="3CF9CD51">
                <wp:simplePos x="0" y="0"/>
                <wp:positionH relativeFrom="column">
                  <wp:posOffset>3324225</wp:posOffset>
                </wp:positionH>
                <wp:positionV relativeFrom="paragraph">
                  <wp:posOffset>377825</wp:posOffset>
                </wp:positionV>
                <wp:extent cx="2371725" cy="3409950"/>
                <wp:effectExtent l="0" t="0" r="9525" b="0"/>
                <wp:wrapTopAndBottom/>
                <wp:docPr id="16" name="Group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3409950"/>
                          <a:chOff x="0" y="0"/>
                          <a:chExt cx="3618226" cy="5049663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35063"/>
                            <a:ext cx="3600450" cy="2514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26" y="0"/>
                            <a:ext cx="3543300" cy="2514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29812" id="Group 7" o:spid="_x0000_s1026" style="position:absolute;margin-left:261.75pt;margin-top:29.75pt;width:186.75pt;height:268.5pt;z-index:-251644928;mso-width-relative:margin;mso-height-relative:margin" coordsize="36182,50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">
                <v:shape id="Picture 17" o:spid="_x0000_s1027" type="#_x0000_t75" style="position:absolute;top:25350;width:36004;height:25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">
                  <v:imagedata r:id="rId22" o:title=""/>
                </v:shape>
                <v:shape id="Picture 19" o:spid="_x0000_s1028" type="#_x0000_t75" style="position:absolute;left:749;width:35433;height:25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">
                  <v:imagedata r:id="rId23" o:title=""/>
                </v:shape>
                <w10:wrap type="topAndBottom"/>
              </v:group>
            </w:pict>
          </mc:Fallback>
        </mc:AlternateContent>
      </w:r>
      <w:r w:rsidR="00EF7274">
        <w:t xml:space="preserve">Fig </w:t>
      </w:r>
      <w:r w:rsidR="00EF7274">
        <w:t>6</w:t>
      </w:r>
      <w:r w:rsidR="00EF7274">
        <w:t xml:space="preserve">: </w:t>
      </w:r>
      <w:r w:rsidR="00EF7274">
        <w:t>Accuracy comparison of Naïve Bayes, SVM, and Bi-LSTM algorithms for testing set.</w:t>
      </w:r>
    </w:p>
    <w:p w14:paraId="40C4BEA6" w14:textId="75023695" w:rsidR="0075043B" w:rsidRPr="001F55EE" w:rsidRDefault="0075043B" w:rsidP="00735A34">
      <w:pPr>
        <w:jc w:val="center"/>
      </w:pPr>
    </w:p>
    <w:p w14:paraId="57B0D702" w14:textId="69F022C8" w:rsidR="005D6D22" w:rsidRDefault="00735A34" w:rsidP="00735A34">
      <w:pPr>
        <w:jc w:val="center"/>
      </w:pPr>
      <w:r>
        <w:t xml:space="preserve">Fig </w:t>
      </w:r>
      <w:r>
        <w:t>7</w:t>
      </w:r>
      <w:r>
        <w:t xml:space="preserve">: </w:t>
      </w:r>
      <w:r w:rsidR="004D2E15">
        <w:t>(</w:t>
      </w:r>
      <w:r w:rsidR="00C91A21">
        <w:t>L</w:t>
      </w:r>
      <w:r w:rsidR="00853CA7">
        <w:t>eft</w:t>
      </w:r>
      <w:r w:rsidR="004D2E15">
        <w:t xml:space="preserve">) </w:t>
      </w:r>
      <w:r w:rsidR="006062E4">
        <w:t xml:space="preserve">The word cloud for </w:t>
      </w:r>
      <w:r w:rsidR="004D2E15">
        <w:t>most used</w:t>
      </w:r>
      <w:r w:rsidR="006062E4">
        <w:t xml:space="preserve"> buzzword</w:t>
      </w:r>
      <w:r w:rsidR="004D2E15">
        <w:t>s</w:t>
      </w:r>
      <w:r w:rsidR="006062E4">
        <w:t xml:space="preserve"> in tweet sentiments</w:t>
      </w:r>
      <w:r w:rsidR="004D2E15">
        <w:t>, (</w:t>
      </w:r>
      <w:r w:rsidR="00C91A21">
        <w:t>Right</w:t>
      </w:r>
      <w:r w:rsidR="004D2E15">
        <w:t xml:space="preserve">) The loss and accuracy </w:t>
      </w:r>
      <w:r w:rsidR="001A470E">
        <w:t xml:space="preserve">trends for </w:t>
      </w:r>
      <w:r w:rsidR="009C5B65">
        <w:t xml:space="preserve">our highest accurate model (Bi-LSTM </w:t>
      </w:r>
      <w:r w:rsidR="00853CA7">
        <w:t>93% testing accuracy</w:t>
      </w:r>
      <w:r w:rsidR="009C5B65">
        <w:t>)</w:t>
      </w:r>
    </w:p>
    <w:p w14:paraId="23E78F62" w14:textId="00C74972" w:rsidR="00D076C0" w:rsidRDefault="009E7A15" w:rsidP="00C91A21">
      <w:r>
        <w:t>But from</w:t>
      </w:r>
      <w:r w:rsidR="00B154AB">
        <w:t xml:space="preserve"> </w:t>
      </w:r>
      <w:r w:rsidR="00C91A21">
        <w:t xml:space="preserve">Fig. </w:t>
      </w:r>
      <w:r w:rsidR="00B154AB">
        <w:t>7 (right)</w:t>
      </w:r>
      <w:r w:rsidR="005619B7">
        <w:t>,</w:t>
      </w:r>
      <w:r w:rsidR="00B154AB">
        <w:t xml:space="preserve"> shows the </w:t>
      </w:r>
      <w:r w:rsidR="00D65FB8">
        <w:t xml:space="preserve">loss and accuracy </w:t>
      </w:r>
      <w:r w:rsidR="005619B7">
        <w:t xml:space="preserve">trends </w:t>
      </w:r>
      <w:r w:rsidR="00285086">
        <w:t xml:space="preserve">of the whole training and validation </w:t>
      </w:r>
      <w:r w:rsidR="002F3E4C">
        <w:t>process for Bi-LSTM (most accurate 93%</w:t>
      </w:r>
      <w:r w:rsidR="00E915DC">
        <w:t xml:space="preserve"> in testing</w:t>
      </w:r>
      <w:r w:rsidR="002F3E4C">
        <w:t>)</w:t>
      </w:r>
      <w:r w:rsidR="00E915DC">
        <w:t xml:space="preserve">. Here we can notice that </w:t>
      </w:r>
      <w:r w:rsidR="00D90A76">
        <w:t>the loss</w:t>
      </w:r>
      <w:r w:rsidR="001F0E23">
        <w:t xml:space="preserve"> (blue)</w:t>
      </w:r>
      <w:r w:rsidR="00D90A76">
        <w:t xml:space="preserve"> during training goes almost to zero and validation remain</w:t>
      </w:r>
      <w:r w:rsidR="001F0E23">
        <w:t>s</w:t>
      </w:r>
      <w:r w:rsidR="00D90A76">
        <w:t xml:space="preserve"> flat in the whole process (red)</w:t>
      </w:r>
      <w:r w:rsidR="001F0E23">
        <w:t xml:space="preserve">. However, accuracy </w:t>
      </w:r>
      <w:r w:rsidR="001A7467">
        <w:t xml:space="preserve">goes up to 98% during training and but validation loss remains </w:t>
      </w:r>
      <w:r w:rsidR="00E73E45">
        <w:t xml:space="preserve">almost flat. Actually, </w:t>
      </w:r>
      <w:r w:rsidR="00D076C0">
        <w:t>validation</w:t>
      </w:r>
      <w:r w:rsidR="00E73E45">
        <w:t xml:space="preserve"> set helps use recorrect the </w:t>
      </w:r>
      <w:r w:rsidR="00AB1A64">
        <w:t>hyperparameter again after training process which ensures the generalization of the data in future scenario.</w:t>
      </w:r>
      <w:r w:rsidR="00E73E45">
        <w:t xml:space="preserve"> </w:t>
      </w:r>
      <w:r w:rsidR="00B154AB">
        <w:t xml:space="preserve"> </w:t>
      </w:r>
    </w:p>
    <w:p w14:paraId="37DC8DC3" w14:textId="5AD59663" w:rsidR="006062E4" w:rsidRPr="00FD093A" w:rsidRDefault="00B154AB" w:rsidP="00735A34">
      <w:pPr>
        <w:jc w:val="center"/>
      </w:pPr>
      <w:r>
        <w:t xml:space="preserve"> </w:t>
      </w:r>
    </w:p>
    <w:p w14:paraId="62432A60" w14:textId="00D0ED87" w:rsidR="00A44C87" w:rsidRDefault="005561D1" w:rsidP="00A44C87">
      <w:pPr>
        <w:pStyle w:val="Heading1"/>
      </w:pPr>
      <w:r>
        <w:lastRenderedPageBreak/>
        <w:t xml:space="preserve">FINAL REPORT - </w:t>
      </w:r>
      <w:r w:rsidR="00A44C87">
        <w:t>Conclusions</w:t>
      </w:r>
    </w:p>
    <w:p w14:paraId="16C649B3" w14:textId="5149CF3F" w:rsidR="00A44C87" w:rsidRPr="00AA5488" w:rsidRDefault="00AA5488" w:rsidP="0090312F">
      <w:pPr>
        <w:jc w:val="both"/>
        <w:rPr>
          <w:bCs/>
        </w:rPr>
      </w:pPr>
      <w:r>
        <w:rPr>
          <w:bCs/>
        </w:rPr>
        <w:t xml:space="preserve">In this project, we </w:t>
      </w:r>
      <w:r w:rsidR="006535F7">
        <w:rPr>
          <w:bCs/>
        </w:rPr>
        <w:t xml:space="preserve">have done the comparison study of different ML and DL algorithms for </w:t>
      </w:r>
      <w:r w:rsidR="0047642A">
        <w:rPr>
          <w:bCs/>
        </w:rPr>
        <w:t xml:space="preserve">sentiment analysis of an election campaign data. We use simple procedure </w:t>
      </w:r>
      <w:r w:rsidR="00406164">
        <w:rPr>
          <w:bCs/>
        </w:rPr>
        <w:t xml:space="preserve">and model architecture </w:t>
      </w:r>
      <w:r w:rsidR="0047642A">
        <w:rPr>
          <w:bCs/>
        </w:rPr>
        <w:t xml:space="preserve">to classify </w:t>
      </w:r>
      <w:r w:rsidR="00406164">
        <w:rPr>
          <w:bCs/>
        </w:rPr>
        <w:t xml:space="preserve">3 </w:t>
      </w:r>
      <w:r w:rsidR="0001522E">
        <w:rPr>
          <w:bCs/>
        </w:rPr>
        <w:t>sentiments</w:t>
      </w:r>
      <w:r w:rsidR="00406164">
        <w:rPr>
          <w:bCs/>
        </w:rPr>
        <w:t xml:space="preserve">. </w:t>
      </w:r>
      <w:r w:rsidR="00D076C0">
        <w:rPr>
          <w:bCs/>
        </w:rPr>
        <w:t xml:space="preserve">From testing results, we can say </w:t>
      </w:r>
      <w:r w:rsidR="006F5F69">
        <w:rPr>
          <w:bCs/>
        </w:rPr>
        <w:t>SVM is overall best approach</w:t>
      </w:r>
      <w:r w:rsidR="00FC3FD2">
        <w:rPr>
          <w:bCs/>
        </w:rPr>
        <w:t xml:space="preserve"> (89%, 600 seconds)</w:t>
      </w:r>
      <w:r w:rsidR="006F5F69">
        <w:rPr>
          <w:bCs/>
        </w:rPr>
        <w:t xml:space="preserve"> when we consider </w:t>
      </w:r>
      <w:r w:rsidR="00EE3FCF">
        <w:rPr>
          <w:bCs/>
        </w:rPr>
        <w:t>both</w:t>
      </w:r>
      <w:r w:rsidR="006F5F69">
        <w:rPr>
          <w:bCs/>
        </w:rPr>
        <w:t xml:space="preserve"> learning time</w:t>
      </w:r>
      <w:r w:rsidR="00EE3FCF">
        <w:rPr>
          <w:bCs/>
        </w:rPr>
        <w:t xml:space="preserve"> and accuracy</w:t>
      </w:r>
      <w:r w:rsidR="006F5F69">
        <w:rPr>
          <w:bCs/>
        </w:rPr>
        <w:t xml:space="preserve"> as </w:t>
      </w:r>
      <w:r w:rsidR="00EE3FCF">
        <w:rPr>
          <w:bCs/>
        </w:rPr>
        <w:t>crucial parameters</w:t>
      </w:r>
      <w:r w:rsidR="006F5F69">
        <w:rPr>
          <w:bCs/>
        </w:rPr>
        <w:t>, but in terms of accuracy</w:t>
      </w:r>
      <w:r w:rsidR="0001522E">
        <w:rPr>
          <w:bCs/>
        </w:rPr>
        <w:t xml:space="preserve">, </w:t>
      </w:r>
      <w:r w:rsidR="006F5F69">
        <w:rPr>
          <w:bCs/>
        </w:rPr>
        <w:t xml:space="preserve"> LSTM </w:t>
      </w:r>
      <w:r w:rsidR="0001522E">
        <w:rPr>
          <w:bCs/>
        </w:rPr>
        <w:t xml:space="preserve">will be the best model (93% accuracy). Our model will generalize for all future data, </w:t>
      </w:r>
      <w:r w:rsidR="005A58FC">
        <w:rPr>
          <w:bCs/>
        </w:rPr>
        <w:t>since</w:t>
      </w:r>
      <w:r w:rsidR="0001522E">
        <w:rPr>
          <w:bCs/>
        </w:rPr>
        <w:t xml:space="preserve"> we consider holdout validation and 10-fold cross validation </w:t>
      </w:r>
      <w:r w:rsidR="005A58FC">
        <w:rPr>
          <w:bCs/>
        </w:rPr>
        <w:t xml:space="preserve">took in account during training process. Moreover, from the confusion matrix we can say that positive and neutral sentiment </w:t>
      </w:r>
      <w:r w:rsidR="009E1A72">
        <w:rPr>
          <w:bCs/>
        </w:rPr>
        <w:t>are more complex to classify than negative sentiment.</w:t>
      </w:r>
    </w:p>
    <w:p w14:paraId="50061C23" w14:textId="77777777" w:rsidR="00BA2FBD" w:rsidRDefault="00BA2FBD" w:rsidP="00BA2FBD">
      <w:pPr>
        <w:pStyle w:val="Heading1"/>
      </w:pPr>
      <w:r>
        <w:t>Appendix</w:t>
      </w:r>
    </w:p>
    <w:p w14:paraId="572064D5" w14:textId="16C565A7" w:rsidR="00C736A4" w:rsidRDefault="00573C48" w:rsidP="00B7158B">
      <w:pPr>
        <w:pStyle w:val="ListParagraph"/>
        <w:numPr>
          <w:ilvl w:val="0"/>
          <w:numId w:val="13"/>
        </w:numPr>
        <w:ind w:left="180" w:hanging="180"/>
      </w:pPr>
      <w:r>
        <w:t>Our</w:t>
      </w:r>
      <w:r w:rsidR="00C736A4">
        <w:t xml:space="preserve"> </w:t>
      </w:r>
      <w:r w:rsidR="00664D1C" w:rsidRPr="0090312F">
        <w:t>Code</w:t>
      </w:r>
      <w:r w:rsidR="0090312F">
        <w:t>:</w:t>
      </w:r>
      <w:r w:rsidR="00C736A4">
        <w:t xml:space="preserve"> </w:t>
      </w:r>
      <w:r w:rsidR="0090312F">
        <w:t>Google</w:t>
      </w:r>
      <w:r w:rsidR="00C736A4">
        <w:t xml:space="preserve"> </w:t>
      </w:r>
      <w:r w:rsidR="0090312F">
        <w:t>drive:</w:t>
      </w:r>
    </w:p>
    <w:p w14:paraId="662F885D" w14:textId="7E6B412E" w:rsidR="00573C48" w:rsidRDefault="00C736A4" w:rsidP="00B7158B">
      <w:pPr>
        <w:pStyle w:val="ListParagraph"/>
        <w:numPr>
          <w:ilvl w:val="0"/>
          <w:numId w:val="13"/>
        </w:numPr>
        <w:ind w:left="180" w:hanging="180"/>
      </w:pPr>
      <w:hyperlink r:id="rId24" w:history="1">
        <w:r w:rsidRPr="001A3D76">
          <w:rPr>
            <w:rStyle w:val="Hyperlink"/>
          </w:rPr>
          <w:t>https://colab.research.google.com/drive/1Ghc0IgW7HIeUPfO5UTYX7yXxLXzk7rS9?usp=sharing</w:t>
        </w:r>
      </w:hyperlink>
    </w:p>
    <w:p w14:paraId="3A595DB4" w14:textId="2DD969B9" w:rsidR="00C736A4" w:rsidRDefault="00B7158B" w:rsidP="00B7158B">
      <w:pPr>
        <w:pStyle w:val="ListParagraph"/>
        <w:numPr>
          <w:ilvl w:val="0"/>
          <w:numId w:val="13"/>
        </w:numPr>
        <w:ind w:left="180" w:hanging="180"/>
        <w:rPr>
          <w:lang w:val="es-ES"/>
        </w:rPr>
      </w:pPr>
      <w:r w:rsidRPr="00C736A4">
        <w:rPr>
          <w:lang w:val="es-ES"/>
        </w:rPr>
        <w:t>Reference data</w:t>
      </w:r>
      <w:r w:rsidR="00C736A4">
        <w:rPr>
          <w:lang w:val="es-ES"/>
        </w:rPr>
        <w:t xml:space="preserve"> </w:t>
      </w:r>
      <w:r w:rsidRPr="00C736A4">
        <w:rPr>
          <w:lang w:val="es-ES"/>
        </w:rPr>
        <w:t xml:space="preserve">set: </w:t>
      </w:r>
    </w:p>
    <w:p w14:paraId="593CE63C" w14:textId="2BC4560C" w:rsidR="00B7158B" w:rsidRDefault="00C736A4" w:rsidP="00C736A4">
      <w:pPr>
        <w:pStyle w:val="ListParagraph"/>
        <w:ind w:left="180"/>
      </w:pPr>
      <w:r w:rsidRPr="00C736A4">
        <w:rPr>
          <w:lang w:val="es-ES"/>
        </w:rPr>
        <w:t xml:space="preserve"> </w:t>
      </w:r>
      <w:hyperlink r:id="rId25" w:history="1">
        <w:r w:rsidRPr="00C736A4">
          <w:rPr>
            <w:rStyle w:val="Hyperlink"/>
            <w:lang w:val="es-ES"/>
          </w:rPr>
          <w:t>https://www.kaggle.com/code/subhadeepdebnath/twitter-sentiment-analysis-lstm-complete-guide/data</w:t>
        </w:r>
      </w:hyperlink>
    </w:p>
    <w:p w14:paraId="4028D218" w14:textId="4C365841" w:rsidR="0026750E" w:rsidRPr="0026750E" w:rsidRDefault="0026750E" w:rsidP="0026750E">
      <w:pPr>
        <w:pStyle w:val="ListParagraph"/>
        <w:ind w:left="180"/>
      </w:pPr>
      <w:r w:rsidRPr="0026750E">
        <w:t xml:space="preserve">Code Reference 1: </w:t>
      </w:r>
      <w:hyperlink r:id="rId26" w:history="1">
        <w:r w:rsidRPr="0026750E">
          <w:rPr>
            <w:rStyle w:val="Hyperlink"/>
          </w:rPr>
          <w:t>https://github.com/soham2707/Twitter-Sentiment-Analysis-</w:t>
        </w:r>
      </w:hyperlink>
    </w:p>
    <w:p w14:paraId="777982B8" w14:textId="08F9EF28" w:rsidR="0026750E" w:rsidRPr="0026750E" w:rsidRDefault="0026750E" w:rsidP="0026750E">
      <w:pPr>
        <w:pStyle w:val="ListParagraph"/>
        <w:ind w:left="180"/>
      </w:pPr>
      <w:r w:rsidRPr="0026750E">
        <w:t xml:space="preserve">Code Reference 2: </w:t>
      </w:r>
      <w:hyperlink r:id="rId27" w:history="1">
        <w:r w:rsidRPr="0026750E">
          <w:rPr>
            <w:rStyle w:val="Hyperlink"/>
          </w:rPr>
          <w:t>https://www.kaggle.com/code/moathmohamed/twitter-sentiment-lstm-98</w:t>
        </w:r>
      </w:hyperlink>
    </w:p>
    <w:p w14:paraId="4B1480EA" w14:textId="5FC53663" w:rsidR="00C736A4" w:rsidRPr="0026750E" w:rsidRDefault="0026750E" w:rsidP="00B7158B">
      <w:pPr>
        <w:pStyle w:val="ListParagraph"/>
        <w:numPr>
          <w:ilvl w:val="0"/>
          <w:numId w:val="13"/>
        </w:numPr>
        <w:ind w:left="180" w:hanging="180"/>
      </w:pPr>
      <w:r w:rsidRPr="0026750E">
        <w:t>Presentation: v</w:t>
      </w:r>
      <w:r>
        <w:t>i</w:t>
      </w:r>
      <w:r w:rsidRPr="0026750E">
        <w:t>deo uploaded in g</w:t>
      </w:r>
      <w:r>
        <w:t>oogle drive</w:t>
      </w:r>
    </w:p>
    <w:p w14:paraId="3EB33974" w14:textId="004686D4" w:rsidR="00122E26" w:rsidRPr="00BE49E0" w:rsidRDefault="002055E7" w:rsidP="00122E26">
      <w:pPr>
        <w:rPr>
          <w:b/>
          <w:bCs/>
          <w:sz w:val="36"/>
          <w:szCs w:val="36"/>
          <w:u w:val="single"/>
        </w:rPr>
      </w:pPr>
      <w:r w:rsidRPr="00BE49E0">
        <w:rPr>
          <w:b/>
          <w:bCs/>
          <w:sz w:val="36"/>
          <w:szCs w:val="36"/>
          <w:u w:val="single"/>
        </w:rPr>
        <w:t>Reference:</w:t>
      </w:r>
    </w:p>
    <w:p w14:paraId="77C21DD7" w14:textId="26468E24" w:rsidR="002055E7" w:rsidRDefault="007732E0" w:rsidP="002055E7">
      <w:r>
        <w:t>[</w:t>
      </w:r>
      <w:r w:rsidR="002055E7">
        <w:t>1</w:t>
      </w:r>
      <w:r>
        <w:t>]</w:t>
      </w:r>
      <w:r w:rsidR="002055E7">
        <w:t xml:space="preserve"> Wang, H.; Can, D.; Kazemzadeh, A.; Bar, F.; Narayanan, S. A system for real-time twitter sentiment analysis of 2012 us presidential</w:t>
      </w:r>
      <w:r w:rsidR="00DA2536">
        <w:t xml:space="preserve"> </w:t>
      </w:r>
      <w:r w:rsidR="002055E7">
        <w:t>election cycle. In Proceedings of the ACL 2012 System Demonstrations, Jeju, Kprea, 8–14 July 2012; pp. 115–120.</w:t>
      </w:r>
    </w:p>
    <w:p w14:paraId="4077520D" w14:textId="4B95AD31" w:rsidR="002055E7" w:rsidRDefault="007732E0" w:rsidP="002055E7">
      <w:r>
        <w:t>[</w:t>
      </w:r>
      <w:r w:rsidR="002055E7">
        <w:t>2</w:t>
      </w:r>
      <w:r>
        <w:t>]</w:t>
      </w:r>
      <w:r w:rsidR="002055E7">
        <w:t xml:space="preserve"> Nausheen, F.; Begum, S.H. Sentiment analysis to predict election results using Python. In Proceedings of the 2018 2</w:t>
      </w:r>
      <w:r w:rsidR="002055E7" w:rsidRPr="00DA2536">
        <w:rPr>
          <w:vertAlign w:val="superscript"/>
        </w:rPr>
        <w:t>nd</w:t>
      </w:r>
      <w:r w:rsidR="00DA2536">
        <w:t xml:space="preserve"> </w:t>
      </w:r>
      <w:r w:rsidR="002055E7">
        <w:t>International Conference on Inventive Systems and Control (ICISC), Coimbatore, India, 19–20 January 2018; IEEE: Piscataway, NJ,</w:t>
      </w:r>
      <w:r w:rsidR="00DA2536">
        <w:t xml:space="preserve"> </w:t>
      </w:r>
      <w:r w:rsidR="002055E7">
        <w:t>USA, 2018; pp. 1259–1262.</w:t>
      </w:r>
    </w:p>
    <w:p w14:paraId="05687F76" w14:textId="1577396B" w:rsidR="002055E7" w:rsidRDefault="007732E0" w:rsidP="002055E7">
      <w:r>
        <w:t>[3]</w:t>
      </w:r>
      <w:r w:rsidR="002055E7">
        <w:t xml:space="preserve"> Caetano, J.A.; Lima, H.S.; Santos, M.F.; Marques-Neto, H.T. Using sentiment analysis to define twitter political users’ classes and</w:t>
      </w:r>
      <w:r w:rsidR="00DA2536">
        <w:t xml:space="preserve"> </w:t>
      </w:r>
      <w:r w:rsidR="002055E7">
        <w:t>their homophily during the 2016 American presidential election. J. Internet Serv. Appl. 2018, 9, 18.</w:t>
      </w:r>
    </w:p>
    <w:p w14:paraId="1ECEA383" w14:textId="4503BEBC" w:rsidR="002055E7" w:rsidRDefault="007732E0" w:rsidP="002055E7">
      <w:r>
        <w:t>[4]</w:t>
      </w:r>
      <w:r w:rsidR="002055E7">
        <w:t xml:space="preserve"> Jose, R.; Chooralil, V.S. Prediction of election result by enhanced sentiment analysis on Twitter data using Word Sense Disambiguation. In Proceedings of the 2015 International Conference on Control Communication Computing India (ICCC), Trivandrum,</w:t>
      </w:r>
      <w:r w:rsidR="00DA2536">
        <w:t xml:space="preserve"> </w:t>
      </w:r>
      <w:r w:rsidR="002055E7">
        <w:t>India, 19–21 November 2015; pp. 638–641.</w:t>
      </w:r>
    </w:p>
    <w:p w14:paraId="206B3E0B" w14:textId="69813C68" w:rsidR="002055E7" w:rsidRDefault="003C277A" w:rsidP="002055E7">
      <w:r>
        <w:t>[5]</w:t>
      </w:r>
      <w:r w:rsidR="002055E7">
        <w:t xml:space="preserve"> Singhal, K.; Agrawal, B.; Mittal, N. Modeling Indian general elections: Sentiment analysis of political Twitter data. In Information</w:t>
      </w:r>
      <w:r>
        <w:t xml:space="preserve"> </w:t>
      </w:r>
      <w:r w:rsidR="002055E7">
        <w:t>Systems Design and Intelligent Applications; Springer: Berlin/Heidelberg, Germany, 2015; pp. 469–477.</w:t>
      </w:r>
    </w:p>
    <w:p w14:paraId="18EFC9CE" w14:textId="282DDAAE" w:rsidR="002055E7" w:rsidRDefault="003C277A" w:rsidP="002055E7">
      <w:r>
        <w:t>[6]</w:t>
      </w:r>
      <w:r w:rsidR="002055E7">
        <w:t xml:space="preserve"> Salari, S.; Sedighpour, N.; Vaezinia, V.; Momtazi, S. Estimation of 2017 Iran’s Presidential Election Using Sentiment Analysis on</w:t>
      </w:r>
      <w:r>
        <w:t xml:space="preserve"> </w:t>
      </w:r>
      <w:r w:rsidR="002055E7">
        <w:t xml:space="preserve">Social Media. In Proceedings of the 2018 4th Iranian Conference on Signal </w:t>
      </w:r>
      <w:r w:rsidR="002055E7">
        <w:lastRenderedPageBreak/>
        <w:t>Processing and Intelligent Systems (ICSPIS), Tehran,</w:t>
      </w:r>
      <w:r>
        <w:t xml:space="preserve"> </w:t>
      </w:r>
      <w:r w:rsidR="002055E7">
        <w:t>Iran, 25–27 December 2018; IEEE: Piscataway, NJ, USA, 2018; pp. 77–82.</w:t>
      </w:r>
    </w:p>
    <w:p w14:paraId="053F9E5C" w14:textId="54F42408" w:rsidR="002055E7" w:rsidRDefault="003C277A" w:rsidP="002055E7">
      <w:r>
        <w:t>[7]</w:t>
      </w:r>
      <w:r w:rsidR="002055E7">
        <w:t xml:space="preserve"> Choy, M.; Cheong, M.L.; Laik, M.N.; Shung, K.P. A sentiment analysis of Singapore Presidential Election 2011 using Twitter data</w:t>
      </w:r>
      <w:r>
        <w:t xml:space="preserve"> </w:t>
      </w:r>
      <w:r w:rsidR="002055E7">
        <w:t>with census correction. arXiv 2011, arXiv:1108.5520.</w:t>
      </w:r>
    </w:p>
    <w:p w14:paraId="5BA80F7B" w14:textId="2CA64822" w:rsidR="002055E7" w:rsidRDefault="003C277A" w:rsidP="002055E7">
      <w:r>
        <w:t>[8]</w:t>
      </w:r>
      <w:r w:rsidR="002055E7">
        <w:t xml:space="preserve"> Cerón-Guzmán, J.A.; León-Guzmán, E. A sentiment analysis system of Spanish tweets and its application in Colombia 2014</w:t>
      </w:r>
      <w:r>
        <w:t xml:space="preserve"> </w:t>
      </w:r>
      <w:r w:rsidR="002055E7">
        <w:t>presidential election. In Proceedings of the IEEE International Conferences on Big Data and Cloud Computing (BDCloud),</w:t>
      </w:r>
      <w:r>
        <w:t xml:space="preserve"> </w:t>
      </w:r>
      <w:r w:rsidR="002055E7">
        <w:t>Social Computing and Networking (Socialcom), Sustainable Computing and Communications (Sustaincom)(BDCloud-Socialcom</w:t>
      </w:r>
      <w:r w:rsidR="00E63984">
        <w:t xml:space="preserve"> </w:t>
      </w:r>
      <w:r w:rsidR="002055E7">
        <w:t>Sustaincom), Atlanta, GA, USA, 8–10 October 2016; IEEE: Piscataway, NJ, USA, 2016; pp. 250–257.</w:t>
      </w:r>
    </w:p>
    <w:p w14:paraId="2CAF2DFC" w14:textId="6E3DCDA8" w:rsidR="002055E7" w:rsidRPr="00E63984" w:rsidRDefault="00E63984" w:rsidP="002055E7">
      <w:r>
        <w:t>[9]</w:t>
      </w:r>
      <w:r w:rsidR="002055E7">
        <w:t>. Salloum, S.A.; Al-Emran, M.; Monem, A.A.; Shaalan, K. A survey of text mining in social media: Facebook and twitter</w:t>
      </w:r>
      <w:r>
        <w:t xml:space="preserve"> </w:t>
      </w:r>
      <w:r w:rsidR="002055E7">
        <w:t>perspectives. Adv. Sci. Technol. Eng. Syst. J. 2017, 2, 127–133.</w:t>
      </w:r>
    </w:p>
    <w:p w14:paraId="17A62060" w14:textId="4D4F7159" w:rsidR="00CF5117" w:rsidRDefault="00696ECC" w:rsidP="00CF5117">
      <w:r>
        <w:t xml:space="preserve">[10] </w:t>
      </w:r>
      <w:r w:rsidR="00CF5117">
        <w:t>Turney, P.D. Thumbs up or thumbs down? Semantic orientation applied to unsupervised classification of reviews. arXiv 2002,</w:t>
      </w:r>
      <w:r>
        <w:t xml:space="preserve"> </w:t>
      </w:r>
      <w:r w:rsidR="00CF5117">
        <w:t>arXiv:cs/0212032.</w:t>
      </w:r>
    </w:p>
    <w:p w14:paraId="21E025B0" w14:textId="22C65EC5" w:rsidR="00CF5117" w:rsidRDefault="00696ECC" w:rsidP="00CF5117">
      <w:r>
        <w:t>[11]</w:t>
      </w:r>
      <w:r w:rsidR="00CF5117">
        <w:t xml:space="preserve"> Cumani, S.; Laface, P.; Kulsoom, F. Speaker recognition by means of acoustic and phonetically informed GMMs. In Proceedings</w:t>
      </w:r>
      <w:r>
        <w:t xml:space="preserve"> </w:t>
      </w:r>
      <w:r w:rsidR="00CF5117">
        <w:t>of the Sixteenth Annual Conference of the International Speech Communication Association, Dresden, Germany, 6–10 September</w:t>
      </w:r>
      <w:r>
        <w:t xml:space="preserve"> </w:t>
      </w:r>
      <w:r w:rsidR="00CF5117">
        <w:t>2015; pp. 200–204.</w:t>
      </w:r>
    </w:p>
    <w:p w14:paraId="751560AD" w14:textId="0F8B0A6A" w:rsidR="00CF5117" w:rsidRDefault="003C50CC" w:rsidP="00CF5117">
      <w:r>
        <w:t>[12]</w:t>
      </w:r>
      <w:r w:rsidR="00CF5117">
        <w:t xml:space="preserve"> Usman Sarwar, M.; Rehman Javed, A.; Kulsoom, F.; Khan, S.; Tariq, U.; Kashif Bashir, A. Parciv: Recognizing physical activities</w:t>
      </w:r>
      <w:r>
        <w:t xml:space="preserve"> </w:t>
      </w:r>
      <w:r w:rsidR="00CF5117">
        <w:t>having complex interclass variations using semantic data of smartphone. Softw. Pract. Exp. 2021, 51, 532–549.</w:t>
      </w:r>
    </w:p>
    <w:p w14:paraId="13A4CD82" w14:textId="66E1549F" w:rsidR="00CF5117" w:rsidRDefault="003C50CC" w:rsidP="00CF5117">
      <w:r>
        <w:t>[13]</w:t>
      </w:r>
      <w:r w:rsidR="00CF5117">
        <w:t xml:space="preserve"> Narejo, S.; Pasero, E.; Kulsoom, F. EEG based eye state classification using deep belief network and stacked autoencoder. Int. J.</w:t>
      </w:r>
      <w:r>
        <w:t xml:space="preserve"> </w:t>
      </w:r>
      <w:r w:rsidR="00CF5117">
        <w:t>Electr. Comput. Eng. (IJECE) 2016, 6, 3131–3141. [CrossRef]</w:t>
      </w:r>
    </w:p>
    <w:p w14:paraId="7949EFC1" w14:textId="4F0E4F64" w:rsidR="00CF5117" w:rsidRDefault="003C50CC" w:rsidP="00CF5117">
      <w:r>
        <w:t>[14]</w:t>
      </w:r>
      <w:r w:rsidR="00CF5117">
        <w:t xml:space="preserve"> Kalsum, T.; Mehmood, Z.; Kulsoom, F.; Chaudhry, H.N.; Khan, A.R.; Rashid, M.; Saba, T. Localization and classification of human</w:t>
      </w:r>
      <w:r>
        <w:t xml:space="preserve"> </w:t>
      </w:r>
      <w:r w:rsidR="00CF5117">
        <w:t>facial emotions using local intensity order pattern and shape-based texture features. J. Intell. Fuzzy Syst. 2021, 40, 9311–9331.</w:t>
      </w:r>
    </w:p>
    <w:p w14:paraId="6BFF5DEE" w14:textId="0A3C442D" w:rsidR="00664D1C" w:rsidRDefault="003C50CC" w:rsidP="00CF5117">
      <w:r>
        <w:t>[15]</w:t>
      </w:r>
      <w:r w:rsidR="00CF5117">
        <w:t xml:space="preserve"> Janjua, S.H.; Siddiqui, G.F.; Sindhu, M.A.; Rashid, U. Multi-level aspect based sentiment classification of Twitter data: Using</w:t>
      </w:r>
      <w:r w:rsidR="00147D3B">
        <w:t xml:space="preserve"> </w:t>
      </w:r>
      <w:r w:rsidR="00CF5117">
        <w:t>hybrid approach in deep learning. PeerJ Comput. Sci. 2021, 7, e433.</w:t>
      </w:r>
    </w:p>
    <w:p w14:paraId="0179B170" w14:textId="59582C7E" w:rsidR="00E95BA7" w:rsidRDefault="00E95BA7" w:rsidP="00E95BA7">
      <w:r>
        <w:t>[16]</w:t>
      </w:r>
      <w:r>
        <w:t xml:space="preserve"> Pradhan, R.; Khandelwal, V.; Chaturvedi, A.; Sharma, D.K. Recommendation System using Lexicon Based Sentimental Analysis</w:t>
      </w:r>
      <w:r>
        <w:t xml:space="preserve"> </w:t>
      </w:r>
      <w:r>
        <w:t>with collaborative filtering. In Proceedings of the 2020 International Conference on Power Electronics IoT Applications in</w:t>
      </w:r>
      <w:r>
        <w:t xml:space="preserve"> </w:t>
      </w:r>
      <w:r>
        <w:t>Renewable Energy and its Control (PARC), Mathura, India, 28–29 February 2020; pp. 129–132.</w:t>
      </w:r>
    </w:p>
    <w:p w14:paraId="4F497539" w14:textId="25A2A64D" w:rsidR="00E95BA7" w:rsidRDefault="00E95BA7" w:rsidP="00E95BA7">
      <w:r>
        <w:t>[17]</w:t>
      </w:r>
      <w:r>
        <w:t xml:space="preserve"> Guo, X.; Li, J. A novel twitter sentiment analysis model with baseline correlation for financial market prediction with improved</w:t>
      </w:r>
      <w:r>
        <w:t xml:space="preserve"> </w:t>
      </w:r>
      <w:r>
        <w:t>efficiency. In Proceedings of the 2019 Sixth International Conference on Social Networks Analysis, Management and Security</w:t>
      </w:r>
      <w:r>
        <w:t xml:space="preserve"> </w:t>
      </w:r>
      <w:r>
        <w:t>(SNAMS), Granada, Spain, 22–25 October 2019; IEEE: Piscataway, NJ, USA, 2019; pp. 472–477.</w:t>
      </w:r>
    </w:p>
    <w:p w14:paraId="641AF10F" w14:textId="5BECB353" w:rsidR="00E95BA7" w:rsidRDefault="00E95BA7" w:rsidP="00E95BA7">
      <w:r>
        <w:t>[18]</w:t>
      </w:r>
      <w:r>
        <w:t xml:space="preserve"> Cardie, C.; Farina, C.; Bruce, T. Using natural language processing to improve erulemaking: Project highlight. In Proceedings of</w:t>
      </w:r>
      <w:r>
        <w:t xml:space="preserve"> </w:t>
      </w:r>
      <w:r>
        <w:t>the 2006 International Conference on Digital Government Research, San Diego, CA, USA, 21–24 May 2006; pp. 177–178.</w:t>
      </w:r>
    </w:p>
    <w:p w14:paraId="45CE015A" w14:textId="710CE170" w:rsidR="00E95BA7" w:rsidRDefault="00E95BA7" w:rsidP="00E95BA7">
      <w:r>
        <w:lastRenderedPageBreak/>
        <w:t>[19]</w:t>
      </w:r>
      <w:r>
        <w:t xml:space="preserve"> Mukwazvure, A.; Supreethi, K. A hybrid approach to sentiment analysis of news comments. In Proceedings of the 2015 4</w:t>
      </w:r>
      <w:r w:rsidRPr="00E95BA7">
        <w:rPr>
          <w:vertAlign w:val="superscript"/>
        </w:rPr>
        <w:t>th</w:t>
      </w:r>
      <w:r>
        <w:t xml:space="preserve"> </w:t>
      </w:r>
      <w:r>
        <w:t>International Conference on Reliability, Infocom Technologies and Optimization (ICRITO)(Trends and Future Directions), Noida,</w:t>
      </w:r>
      <w:r>
        <w:t xml:space="preserve"> </w:t>
      </w:r>
      <w:r>
        <w:t>India, 2–4 September 2015; IEEE: Piscataway, NJ, USA, 2015; pp. 1–6.</w:t>
      </w:r>
    </w:p>
    <w:p w14:paraId="0085255C" w14:textId="13972202" w:rsidR="00E95BA7" w:rsidRDefault="00E95BA7" w:rsidP="00E95BA7">
      <w:r>
        <w:t>[20]</w:t>
      </w:r>
      <w:r>
        <w:t xml:space="preserve"> Štrimaitis, R.; Stefanoviˇc, P.; Ramanauskaite, S.; Slotkien ˙ e, A. Financial Context News Sentiment Analysis for the Lithuanian ˙</w:t>
      </w:r>
      <w:r>
        <w:t xml:space="preserve"> </w:t>
      </w:r>
      <w:r>
        <w:t>Language. Appl. Sci. 2021, 11, 4443. [CrossRef]</w:t>
      </w:r>
    </w:p>
    <w:p w14:paraId="61D91406" w14:textId="2827D0C7" w:rsidR="00E95BA7" w:rsidRDefault="00E95BA7" w:rsidP="00E95BA7">
      <w:r>
        <w:t>[21]</w:t>
      </w:r>
      <w:r>
        <w:t xml:space="preserve"> Singh, V.K.; Piryani, R.; Uddin, A.; Waila, P. Sentiment analysis of movie reviews: A new feature-based heuristic for aspect-levelsentiment classification. In Proceedings of the 2013 International Mutli-Conference on Automation, Computing, Communication,</w:t>
      </w:r>
      <w:r>
        <w:t xml:space="preserve"> </w:t>
      </w:r>
      <w:r>
        <w:t>Control and Compressed Sensing (iMac4s), Kottayam, India, 22–23 March 2013; IEEE: Piscataway, NJ, USA, 2013; pp. 712–717.</w:t>
      </w:r>
    </w:p>
    <w:p w14:paraId="3EC35CAA" w14:textId="66A643DE" w:rsidR="00B90619" w:rsidRDefault="00E95BA7" w:rsidP="00E95BA7">
      <w:r>
        <w:t>[22]</w:t>
      </w:r>
      <w:r>
        <w:t xml:space="preserve"> Jin, X.; Li, Y.; Mah, T.; Tong, J. Sensitive Webpage Classification for Content Advertising. In Proceedings of the 1st International</w:t>
      </w:r>
      <w:r>
        <w:t xml:space="preserve"> </w:t>
      </w:r>
      <w:r>
        <w:t>Workshop on Data Mining and Audience Intelligence for Advertising, ADKDD ’07, San Jose, CA, USA, 12 August 2007;</w:t>
      </w:r>
      <w:r>
        <w:t xml:space="preserve"> </w:t>
      </w:r>
      <w:r>
        <w:t xml:space="preserve">Association for Computing Machinery: New York, NY, USA, 2007; pp. 28–33. </w:t>
      </w:r>
    </w:p>
    <w:p w14:paraId="13868D2B" w14:textId="02D52688" w:rsidR="00387CF7" w:rsidRDefault="00387CF7" w:rsidP="00E95BA7">
      <w:r>
        <w:t xml:space="preserve">[23] </w:t>
      </w:r>
      <w:r w:rsidRPr="00387CF7">
        <w:t>https://www.kaggle.com/code/subhadeepdebnath/twitter-sentiment-analysis-lstm-complete-guide/data</w:t>
      </w:r>
    </w:p>
    <w:sectPr w:rsidR="00387C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35EB"/>
    <w:multiLevelType w:val="hybridMultilevel"/>
    <w:tmpl w:val="2B2228C4"/>
    <w:lvl w:ilvl="0" w:tplc="F802F016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D00523"/>
    <w:multiLevelType w:val="hybridMultilevel"/>
    <w:tmpl w:val="8330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0B"/>
    <w:multiLevelType w:val="hybridMultilevel"/>
    <w:tmpl w:val="2092F07C"/>
    <w:lvl w:ilvl="0" w:tplc="9BCA1DE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FD5F0A"/>
    <w:multiLevelType w:val="hybridMultilevel"/>
    <w:tmpl w:val="772A02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D0B0C"/>
    <w:multiLevelType w:val="hybridMultilevel"/>
    <w:tmpl w:val="DA905264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97731870">
    <w:abstractNumId w:val="1"/>
  </w:num>
  <w:num w:numId="2" w16cid:durableId="8410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3749561">
    <w:abstractNumId w:val="1"/>
  </w:num>
  <w:num w:numId="4" w16cid:durableId="588972509">
    <w:abstractNumId w:val="1"/>
  </w:num>
  <w:num w:numId="5" w16cid:durableId="1177426400">
    <w:abstractNumId w:val="1"/>
  </w:num>
  <w:num w:numId="6" w16cid:durableId="1562594181">
    <w:abstractNumId w:val="1"/>
  </w:num>
  <w:num w:numId="7" w16cid:durableId="1922904199">
    <w:abstractNumId w:val="1"/>
  </w:num>
  <w:num w:numId="8" w16cid:durableId="525867314">
    <w:abstractNumId w:val="1"/>
  </w:num>
  <w:num w:numId="9" w16cid:durableId="1497770197">
    <w:abstractNumId w:val="1"/>
  </w:num>
  <w:num w:numId="10" w16cid:durableId="1246182549">
    <w:abstractNumId w:val="1"/>
  </w:num>
  <w:num w:numId="11" w16cid:durableId="695272792">
    <w:abstractNumId w:val="1"/>
  </w:num>
  <w:num w:numId="12" w16cid:durableId="211044470">
    <w:abstractNumId w:val="1"/>
  </w:num>
  <w:num w:numId="13" w16cid:durableId="926577698">
    <w:abstractNumId w:val="3"/>
  </w:num>
  <w:num w:numId="14" w16cid:durableId="1631738981">
    <w:abstractNumId w:val="5"/>
  </w:num>
  <w:num w:numId="15" w16cid:durableId="1312756473">
    <w:abstractNumId w:val="0"/>
  </w:num>
  <w:num w:numId="16" w16cid:durableId="1844736325">
    <w:abstractNumId w:val="2"/>
  </w:num>
  <w:num w:numId="17" w16cid:durableId="1660112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04"/>
    <w:rsid w:val="0000511B"/>
    <w:rsid w:val="00011DC7"/>
    <w:rsid w:val="0001522E"/>
    <w:rsid w:val="00047B7C"/>
    <w:rsid w:val="0005606B"/>
    <w:rsid w:val="00056EF7"/>
    <w:rsid w:val="00075506"/>
    <w:rsid w:val="0007756D"/>
    <w:rsid w:val="00081B07"/>
    <w:rsid w:val="00083266"/>
    <w:rsid w:val="000A2C10"/>
    <w:rsid w:val="000A2D87"/>
    <w:rsid w:val="000B3597"/>
    <w:rsid w:val="000C3D85"/>
    <w:rsid w:val="000D127E"/>
    <w:rsid w:val="000D4858"/>
    <w:rsid w:val="000D6EDA"/>
    <w:rsid w:val="000E7311"/>
    <w:rsid w:val="0010127C"/>
    <w:rsid w:val="00103F28"/>
    <w:rsid w:val="001218AD"/>
    <w:rsid w:val="00122E26"/>
    <w:rsid w:val="0012337C"/>
    <w:rsid w:val="00135C98"/>
    <w:rsid w:val="00141414"/>
    <w:rsid w:val="001417BE"/>
    <w:rsid w:val="00147D3B"/>
    <w:rsid w:val="00150F79"/>
    <w:rsid w:val="0015414B"/>
    <w:rsid w:val="00176BEC"/>
    <w:rsid w:val="00186C67"/>
    <w:rsid w:val="001902FE"/>
    <w:rsid w:val="00197655"/>
    <w:rsid w:val="001A470E"/>
    <w:rsid w:val="001A7467"/>
    <w:rsid w:val="001C55FB"/>
    <w:rsid w:val="001E1EF5"/>
    <w:rsid w:val="001F0E23"/>
    <w:rsid w:val="001F304A"/>
    <w:rsid w:val="001F55EE"/>
    <w:rsid w:val="002055E7"/>
    <w:rsid w:val="00207BF0"/>
    <w:rsid w:val="002135C9"/>
    <w:rsid w:val="00220848"/>
    <w:rsid w:val="00226A9C"/>
    <w:rsid w:val="002375BE"/>
    <w:rsid w:val="00241512"/>
    <w:rsid w:val="002532E8"/>
    <w:rsid w:val="002570D0"/>
    <w:rsid w:val="0026750E"/>
    <w:rsid w:val="00283D2E"/>
    <w:rsid w:val="00285086"/>
    <w:rsid w:val="002B0301"/>
    <w:rsid w:val="002D6E58"/>
    <w:rsid w:val="002E19CF"/>
    <w:rsid w:val="002F3E4C"/>
    <w:rsid w:val="00316D32"/>
    <w:rsid w:val="0034315A"/>
    <w:rsid w:val="00357353"/>
    <w:rsid w:val="00364D74"/>
    <w:rsid w:val="00371024"/>
    <w:rsid w:val="003824B3"/>
    <w:rsid w:val="00387CF7"/>
    <w:rsid w:val="00393DD9"/>
    <w:rsid w:val="003A5280"/>
    <w:rsid w:val="003C277A"/>
    <w:rsid w:val="003C28C8"/>
    <w:rsid w:val="003C50CC"/>
    <w:rsid w:val="003D712D"/>
    <w:rsid w:val="003E4634"/>
    <w:rsid w:val="003F5AA9"/>
    <w:rsid w:val="003F61A6"/>
    <w:rsid w:val="003F6581"/>
    <w:rsid w:val="00401728"/>
    <w:rsid w:val="00406164"/>
    <w:rsid w:val="00415D48"/>
    <w:rsid w:val="00425F4D"/>
    <w:rsid w:val="00433E60"/>
    <w:rsid w:val="00444443"/>
    <w:rsid w:val="00451D73"/>
    <w:rsid w:val="004604FC"/>
    <w:rsid w:val="00465252"/>
    <w:rsid w:val="004742C8"/>
    <w:rsid w:val="0047642A"/>
    <w:rsid w:val="004B531D"/>
    <w:rsid w:val="004D2E15"/>
    <w:rsid w:val="004D770E"/>
    <w:rsid w:val="004D7A27"/>
    <w:rsid w:val="004E0BE5"/>
    <w:rsid w:val="004F0EBC"/>
    <w:rsid w:val="004F6F4C"/>
    <w:rsid w:val="00500293"/>
    <w:rsid w:val="00502B8F"/>
    <w:rsid w:val="00510421"/>
    <w:rsid w:val="00531575"/>
    <w:rsid w:val="005561D1"/>
    <w:rsid w:val="005619B7"/>
    <w:rsid w:val="00573C48"/>
    <w:rsid w:val="00584469"/>
    <w:rsid w:val="005859A0"/>
    <w:rsid w:val="00596E83"/>
    <w:rsid w:val="005A58FC"/>
    <w:rsid w:val="005D6D22"/>
    <w:rsid w:val="005E366B"/>
    <w:rsid w:val="005F3444"/>
    <w:rsid w:val="005F6293"/>
    <w:rsid w:val="0060161E"/>
    <w:rsid w:val="00601D1C"/>
    <w:rsid w:val="006062E4"/>
    <w:rsid w:val="00614866"/>
    <w:rsid w:val="006216C0"/>
    <w:rsid w:val="00626C99"/>
    <w:rsid w:val="00637AC5"/>
    <w:rsid w:val="00637F18"/>
    <w:rsid w:val="006535F7"/>
    <w:rsid w:val="00663613"/>
    <w:rsid w:val="00664D1C"/>
    <w:rsid w:val="00686518"/>
    <w:rsid w:val="00696ECC"/>
    <w:rsid w:val="006E52AF"/>
    <w:rsid w:val="006F4FD5"/>
    <w:rsid w:val="006F5F69"/>
    <w:rsid w:val="006F677A"/>
    <w:rsid w:val="007019F5"/>
    <w:rsid w:val="00723DA4"/>
    <w:rsid w:val="0072745B"/>
    <w:rsid w:val="00732F12"/>
    <w:rsid w:val="00735A34"/>
    <w:rsid w:val="0075043B"/>
    <w:rsid w:val="00751494"/>
    <w:rsid w:val="00771579"/>
    <w:rsid w:val="007732E0"/>
    <w:rsid w:val="00773824"/>
    <w:rsid w:val="007757B4"/>
    <w:rsid w:val="007929EA"/>
    <w:rsid w:val="00796D03"/>
    <w:rsid w:val="007B15AB"/>
    <w:rsid w:val="007B7488"/>
    <w:rsid w:val="007B7E5F"/>
    <w:rsid w:val="007F777F"/>
    <w:rsid w:val="00823244"/>
    <w:rsid w:val="0082696C"/>
    <w:rsid w:val="00836910"/>
    <w:rsid w:val="00844360"/>
    <w:rsid w:val="00853CA7"/>
    <w:rsid w:val="00863626"/>
    <w:rsid w:val="00865FD3"/>
    <w:rsid w:val="0086715B"/>
    <w:rsid w:val="00867A24"/>
    <w:rsid w:val="00870B57"/>
    <w:rsid w:val="00875B22"/>
    <w:rsid w:val="00884FBB"/>
    <w:rsid w:val="008B61C7"/>
    <w:rsid w:val="008C0AC4"/>
    <w:rsid w:val="008C2493"/>
    <w:rsid w:val="008C32E4"/>
    <w:rsid w:val="008D004E"/>
    <w:rsid w:val="008D0058"/>
    <w:rsid w:val="008D1DBE"/>
    <w:rsid w:val="008D4107"/>
    <w:rsid w:val="008E70F0"/>
    <w:rsid w:val="0090312F"/>
    <w:rsid w:val="00911E4D"/>
    <w:rsid w:val="00917878"/>
    <w:rsid w:val="009429E5"/>
    <w:rsid w:val="0094568A"/>
    <w:rsid w:val="00946E12"/>
    <w:rsid w:val="00960AF3"/>
    <w:rsid w:val="00974143"/>
    <w:rsid w:val="009856DC"/>
    <w:rsid w:val="00985824"/>
    <w:rsid w:val="00985BE3"/>
    <w:rsid w:val="009A02D9"/>
    <w:rsid w:val="009A2A7D"/>
    <w:rsid w:val="009A4AF2"/>
    <w:rsid w:val="009A769A"/>
    <w:rsid w:val="009C38A6"/>
    <w:rsid w:val="009C5B65"/>
    <w:rsid w:val="009D5C57"/>
    <w:rsid w:val="009E157B"/>
    <w:rsid w:val="009E1A72"/>
    <w:rsid w:val="009E41B3"/>
    <w:rsid w:val="009E78B1"/>
    <w:rsid w:val="009E7A15"/>
    <w:rsid w:val="009F20B1"/>
    <w:rsid w:val="00A072BB"/>
    <w:rsid w:val="00A10514"/>
    <w:rsid w:val="00A22DAA"/>
    <w:rsid w:val="00A3226E"/>
    <w:rsid w:val="00A402C9"/>
    <w:rsid w:val="00A41F67"/>
    <w:rsid w:val="00A44C87"/>
    <w:rsid w:val="00A6558B"/>
    <w:rsid w:val="00A703AF"/>
    <w:rsid w:val="00A74465"/>
    <w:rsid w:val="00A7683B"/>
    <w:rsid w:val="00A77976"/>
    <w:rsid w:val="00A86601"/>
    <w:rsid w:val="00A91385"/>
    <w:rsid w:val="00A97309"/>
    <w:rsid w:val="00AA5488"/>
    <w:rsid w:val="00AB1A64"/>
    <w:rsid w:val="00AB5218"/>
    <w:rsid w:val="00AB66C4"/>
    <w:rsid w:val="00AC317E"/>
    <w:rsid w:val="00AE0104"/>
    <w:rsid w:val="00AE0EA0"/>
    <w:rsid w:val="00AE2C01"/>
    <w:rsid w:val="00AF5D5F"/>
    <w:rsid w:val="00B121F9"/>
    <w:rsid w:val="00B12A92"/>
    <w:rsid w:val="00B154AB"/>
    <w:rsid w:val="00B16154"/>
    <w:rsid w:val="00B173B4"/>
    <w:rsid w:val="00B401ED"/>
    <w:rsid w:val="00B51202"/>
    <w:rsid w:val="00B67918"/>
    <w:rsid w:val="00B7158B"/>
    <w:rsid w:val="00B800BB"/>
    <w:rsid w:val="00B871D2"/>
    <w:rsid w:val="00B90619"/>
    <w:rsid w:val="00BA2072"/>
    <w:rsid w:val="00BA2FBD"/>
    <w:rsid w:val="00BB00CA"/>
    <w:rsid w:val="00BD0FD8"/>
    <w:rsid w:val="00BD41FF"/>
    <w:rsid w:val="00BE0927"/>
    <w:rsid w:val="00BE49E0"/>
    <w:rsid w:val="00BF1349"/>
    <w:rsid w:val="00BF2C5B"/>
    <w:rsid w:val="00C04E33"/>
    <w:rsid w:val="00C11C93"/>
    <w:rsid w:val="00C124B2"/>
    <w:rsid w:val="00C143CF"/>
    <w:rsid w:val="00C4275A"/>
    <w:rsid w:val="00C61A10"/>
    <w:rsid w:val="00C62A40"/>
    <w:rsid w:val="00C736A4"/>
    <w:rsid w:val="00C810A7"/>
    <w:rsid w:val="00C91A21"/>
    <w:rsid w:val="00CA1B4B"/>
    <w:rsid w:val="00CA1EDE"/>
    <w:rsid w:val="00CC4733"/>
    <w:rsid w:val="00CF5117"/>
    <w:rsid w:val="00CF6869"/>
    <w:rsid w:val="00D01E23"/>
    <w:rsid w:val="00D03157"/>
    <w:rsid w:val="00D04DA7"/>
    <w:rsid w:val="00D076C0"/>
    <w:rsid w:val="00D27648"/>
    <w:rsid w:val="00D63FCD"/>
    <w:rsid w:val="00D65FB8"/>
    <w:rsid w:val="00D8009E"/>
    <w:rsid w:val="00D847E3"/>
    <w:rsid w:val="00D8758F"/>
    <w:rsid w:val="00D90A76"/>
    <w:rsid w:val="00DA2536"/>
    <w:rsid w:val="00DA7FF4"/>
    <w:rsid w:val="00DB24E2"/>
    <w:rsid w:val="00DC75E9"/>
    <w:rsid w:val="00DD4431"/>
    <w:rsid w:val="00DE694F"/>
    <w:rsid w:val="00DF5771"/>
    <w:rsid w:val="00E03F15"/>
    <w:rsid w:val="00E1771F"/>
    <w:rsid w:val="00E43EFC"/>
    <w:rsid w:val="00E45848"/>
    <w:rsid w:val="00E470A2"/>
    <w:rsid w:val="00E5754A"/>
    <w:rsid w:val="00E63984"/>
    <w:rsid w:val="00E734FE"/>
    <w:rsid w:val="00E73E45"/>
    <w:rsid w:val="00E915DC"/>
    <w:rsid w:val="00E95BA7"/>
    <w:rsid w:val="00EA4D91"/>
    <w:rsid w:val="00EA7AD5"/>
    <w:rsid w:val="00ED1A12"/>
    <w:rsid w:val="00EE3FCF"/>
    <w:rsid w:val="00EF4670"/>
    <w:rsid w:val="00EF7274"/>
    <w:rsid w:val="00F11317"/>
    <w:rsid w:val="00F30A3A"/>
    <w:rsid w:val="00F378B4"/>
    <w:rsid w:val="00F40909"/>
    <w:rsid w:val="00F705E5"/>
    <w:rsid w:val="00F80B54"/>
    <w:rsid w:val="00FA062C"/>
    <w:rsid w:val="00FA61ED"/>
    <w:rsid w:val="00FB5390"/>
    <w:rsid w:val="00FB6F0C"/>
    <w:rsid w:val="00FB7F05"/>
    <w:rsid w:val="00FC3FD2"/>
    <w:rsid w:val="00FD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C893B16"/>
  <w15:chartTrackingRefBased/>
  <w15:docId w15:val="{5E299831-C9AB-4246-ABE7-2016C6CC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C48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soham2707/Twitter-Sentiment-Analysis-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kaggle.com/code/subhadeepdebnath/twitter-sentiment-analysis-lstm-complete-guide/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colab.research.google.com/drive/1Ghc0IgW7HIeUPfO5UTYX7yXxLXzk7rS9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kaggle.com/code/moathmohamed/twitter-sentiment-lstm-9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o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1587</TotalTime>
  <Pages>9</Pages>
  <Words>2812</Words>
  <Characters>16035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Prepared by Thirimachos Bourlai (WVU) 9.2.2014</dc:creator>
  <cp:keywords/>
  <cp:lastModifiedBy>asad zzaman</cp:lastModifiedBy>
  <cp:revision>236</cp:revision>
  <dcterms:created xsi:type="dcterms:W3CDTF">2022-08-22T16:48:00Z</dcterms:created>
  <dcterms:modified xsi:type="dcterms:W3CDTF">2022-12-01T04:39:00Z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